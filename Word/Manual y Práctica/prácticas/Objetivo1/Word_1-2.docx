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age layout for front and back cover of booklet"/>
      </w:tblPr>
      <w:tblGrid>
        <w:gridCol w:w="6347"/>
        <w:gridCol w:w="744"/>
        <w:gridCol w:w="744"/>
        <w:gridCol w:w="6277"/>
      </w:tblGrid>
      <w:tr w:rsidR="007527FF" w:rsidRPr="00920F10">
        <w:trPr>
          <w:trHeight w:hRule="exact" w:val="10152"/>
        </w:trPr>
        <w:tc>
          <w:tcPr>
            <w:tcW w:w="6192" w:type="dxa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Back cover layout"/>
            </w:tblPr>
            <w:tblGrid>
              <w:gridCol w:w="6347"/>
            </w:tblGrid>
            <w:tr w:rsidR="007527FF" w:rsidRPr="00920F10">
              <w:trPr>
                <w:trHeight w:val="7920"/>
              </w:trPr>
              <w:tc>
                <w:tcPr>
                  <w:tcW w:w="5000" w:type="pct"/>
                </w:tcPr>
                <w:p w:rsidR="007527FF" w:rsidRPr="00920F10" w:rsidRDefault="008428DD" w:rsidP="00B153A2">
                  <w:pPr>
                    <w:pStyle w:val="Ttulo1"/>
                    <w:rPr>
                      <w:lang w:val="es-ES"/>
                    </w:rPr>
                  </w:pPr>
                  <w:r w:rsidRPr="00920F10">
                    <w:rPr>
                      <w:lang w:val="es-ES"/>
                    </w:rPr>
                    <w:t>Re</w:t>
                  </w:r>
                  <w:r w:rsidR="00D33A47" w:rsidRPr="00920F10">
                    <w:rPr>
                      <w:lang w:val="es-ES"/>
                    </w:rPr>
                    <w:t>curso</w:t>
                  </w:r>
                  <w:r w:rsidRPr="00920F10">
                    <w:rPr>
                      <w:lang w:val="es-ES"/>
                    </w:rPr>
                    <w:t>s</w:t>
                  </w:r>
                </w:p>
                <w:p w:rsidR="007527FF" w:rsidRPr="00920F10" w:rsidRDefault="008F7B58">
                  <w:pPr>
                    <w:rPr>
                      <w:lang w:val="es-ES"/>
                    </w:rPr>
                  </w:pPr>
                  <w:r w:rsidRPr="00920F10">
                    <w:rPr>
                      <w:lang w:val="es-ES"/>
                    </w:rPr>
                    <w:t xml:space="preserve">En </w:t>
                  </w:r>
                  <w:hyperlink r:id="rId10" w:history="1">
                    <w:r w:rsidRPr="00920F10">
                      <w:rPr>
                        <w:lang w:val="es-ES"/>
                      </w:rPr>
                      <w:t>www.wingtiptoys.com</w:t>
                    </w:r>
                  </w:hyperlink>
                  <w:r w:rsidRPr="00920F10">
                    <w:rPr>
                      <w:lang w:val="es-ES"/>
                    </w:rPr>
                    <w:t xml:space="preserve"> encontrarás nuestro último catálogo así como información completamente actualizada sobre todos nuestros productos. ¡Visítanos a cualquier hora del día y de la noche, cualquier día de la semana</w:t>
                  </w:r>
                  <w:r w:rsidR="008428DD" w:rsidRPr="00920F10">
                    <w:rPr>
                      <w:lang w:val="es-ES"/>
                    </w:rPr>
                    <w:t>!</w:t>
                  </w:r>
                </w:p>
                <w:p w:rsidR="008428DD" w:rsidRPr="00920F10" w:rsidRDefault="008F7B58">
                  <w:pPr>
                    <w:rPr>
                      <w:color w:val="auto"/>
                      <w:lang w:val="es-ES"/>
                    </w:rPr>
                  </w:pPr>
                  <w:r w:rsidRPr="00920F10">
                    <w:rPr>
                      <w:color w:val="auto"/>
                      <w:lang w:val="es-ES"/>
                    </w:rPr>
                    <w:t>Nuestro servicio de atención al cliente está a tu disposición 24 horas en chat en vivo o por teléfono</w:t>
                  </w:r>
                  <w:r w:rsidR="008428DD" w:rsidRPr="00920F10">
                    <w:rPr>
                      <w:color w:val="auto"/>
                      <w:lang w:val="es-ES"/>
                    </w:rPr>
                    <w:t>.</w:t>
                  </w:r>
                </w:p>
                <w:p w:rsidR="008428DD" w:rsidRPr="00920F10" w:rsidRDefault="008F7B58">
                  <w:pPr>
                    <w:rPr>
                      <w:color w:val="auto"/>
                      <w:lang w:val="es-ES"/>
                    </w:rPr>
                  </w:pPr>
                  <w:r w:rsidRPr="00920F10">
                    <w:rPr>
                      <w:color w:val="auto"/>
                      <w:lang w:val="es-ES"/>
                    </w:rPr>
                    <w:t>Si necesitas información sobre compras al por mayor, ponte en contacto con tu representante regional</w:t>
                  </w:r>
                  <w:r w:rsidR="008428DD" w:rsidRPr="00920F10">
                    <w:rPr>
                      <w:color w:val="auto"/>
                      <w:lang w:val="es-ES"/>
                    </w:rPr>
                    <w:t>.</w:t>
                  </w:r>
                </w:p>
                <w:p w:rsidR="007527FF" w:rsidRPr="00920F10" w:rsidRDefault="0072441F" w:rsidP="00B153A2">
                  <w:pPr>
                    <w:pStyle w:val="Ttulo2"/>
                    <w:rPr>
                      <w:lang w:val="es-ES"/>
                    </w:rPr>
                  </w:pPr>
                  <w:bookmarkStart w:id="0" w:name="_Toc347752182"/>
                  <w:r w:rsidRPr="00920F10">
                    <w:rPr>
                      <w:lang w:val="es-ES"/>
                    </w:rPr>
                    <w:t>Contact</w:t>
                  </w:r>
                  <w:bookmarkEnd w:id="0"/>
                  <w:r w:rsidR="00D33A47" w:rsidRPr="00920F10">
                    <w:rPr>
                      <w:lang w:val="es-ES"/>
                    </w:rPr>
                    <w:t>o</w:t>
                  </w:r>
                </w:p>
                <w:p w:rsidR="00B17A98" w:rsidRPr="00920F10" w:rsidRDefault="00903287">
                  <w:pPr>
                    <w:rPr>
                      <w:color w:val="auto"/>
                      <w:lang w:val="es-ES"/>
                    </w:rPr>
                  </w:pPr>
                  <w:r w:rsidRPr="00920F10">
                    <w:rPr>
                      <w:color w:val="auto"/>
                      <w:lang w:val="es-ES"/>
                    </w:rPr>
                    <w:t>Si deseas realizar un pedido, ponte en contacto con tu representante regional. Y si lo que necesitas es ayuda adicional, estamos a tu disposición en</w:t>
                  </w:r>
                  <w:r w:rsidR="00B17A98" w:rsidRPr="00920F10">
                    <w:rPr>
                      <w:color w:val="auto"/>
                      <w:lang w:val="es-ES"/>
                    </w:rPr>
                    <w:t>:</w:t>
                  </w:r>
                </w:p>
                <w:p w:rsidR="007527FF" w:rsidRPr="00920F10" w:rsidRDefault="00B17A98" w:rsidP="00B17A98">
                  <w:pPr>
                    <w:pStyle w:val="ContactInfo"/>
                    <w:contextualSpacing w:val="0"/>
                    <w:rPr>
                      <w:lang w:val="es-ES"/>
                    </w:rPr>
                  </w:pPr>
                  <w:r w:rsidRPr="00920F10">
                    <w:rPr>
                      <w:color w:val="auto"/>
                      <w:lang w:val="es-ES"/>
                    </w:rPr>
                    <w:t>Lola Jacobsen</w:t>
                  </w:r>
                  <w:r w:rsidR="008428DD" w:rsidRPr="00920F10">
                    <w:rPr>
                      <w:color w:val="auto"/>
                      <w:lang w:val="es-ES"/>
                    </w:rPr>
                    <w:t xml:space="preserve">, </w:t>
                  </w:r>
                  <w:r w:rsidR="00903287" w:rsidRPr="00920F10">
                    <w:rPr>
                      <w:color w:val="auto"/>
                      <w:lang w:val="es-ES"/>
                    </w:rPr>
                    <w:t>Directora Nacional de Ventas</w:t>
                  </w:r>
                  <w:r w:rsidRPr="00920F10">
                    <w:rPr>
                      <w:color w:val="auto"/>
                      <w:lang w:val="es-ES"/>
                    </w:rPr>
                    <w:br/>
                  </w:r>
                  <w:r w:rsidR="00D33A47" w:rsidRPr="00920F10">
                    <w:rPr>
                      <w:lang w:val="es-ES"/>
                    </w:rPr>
                    <w:t>Teléfono</w:t>
                  </w:r>
                  <w:r w:rsidRPr="00920F10">
                    <w:rPr>
                      <w:lang w:val="es-ES"/>
                    </w:rPr>
                    <w:t>: (940) 555-01</w:t>
                  </w:r>
                  <w:r w:rsidR="007C1711" w:rsidRPr="00920F10">
                    <w:rPr>
                      <w:lang w:val="es-ES"/>
                    </w:rPr>
                    <w:t>42</w:t>
                  </w:r>
                  <w:r w:rsidRPr="00920F10">
                    <w:rPr>
                      <w:lang w:val="es-ES"/>
                    </w:rPr>
                    <w:br/>
                  </w:r>
                  <w:r w:rsidR="00D33A47" w:rsidRPr="00920F10">
                    <w:rPr>
                      <w:lang w:val="es-ES"/>
                    </w:rPr>
                    <w:t>Correo electrónico</w:t>
                  </w:r>
                  <w:r w:rsidRPr="00920F10">
                    <w:rPr>
                      <w:lang w:val="es-ES"/>
                    </w:rPr>
                    <w:t xml:space="preserve">: </w:t>
                  </w:r>
                  <w:hyperlink r:id="rId11" w:history="1">
                    <w:r w:rsidRPr="00920F10">
                      <w:rPr>
                        <w:rStyle w:val="Hipervnculo"/>
                        <w:lang w:val="es-ES"/>
                      </w:rPr>
                      <w:t>lola@wingtiptoys.com</w:t>
                    </w:r>
                  </w:hyperlink>
                </w:p>
                <w:p w:rsidR="00B17A98" w:rsidRPr="00920F10" w:rsidRDefault="00903287" w:rsidP="00B17A98">
                  <w:pPr>
                    <w:pStyle w:val="ContactInfo"/>
                    <w:contextualSpacing w:val="0"/>
                    <w:rPr>
                      <w:lang w:val="es-ES"/>
                    </w:rPr>
                  </w:pPr>
                  <w:r w:rsidRPr="00920F10">
                    <w:rPr>
                      <w:lang w:val="es-ES"/>
                    </w:rPr>
                    <w:t>Nuestros Jugueteros estarán encantados de saber lo que piensa</w:t>
                  </w:r>
                  <w:r w:rsidR="0083579A" w:rsidRPr="00920F10">
                    <w:rPr>
                      <w:lang w:val="es-ES"/>
                    </w:rPr>
                    <w:t>s</w:t>
                  </w:r>
                  <w:r w:rsidRPr="00920F10">
                    <w:rPr>
                      <w:lang w:val="es-ES"/>
                    </w:rPr>
                    <w:t>. Si tienes algo que comentarnos sobre nuestros juguetes o ideas de juguetes nuevos que podrían ser interesantes en tu mercado, ponte en contacto con</w:t>
                  </w:r>
                  <w:r w:rsidR="00B17A98" w:rsidRPr="00920F10">
                    <w:rPr>
                      <w:lang w:val="es-ES"/>
                    </w:rPr>
                    <w:t>:</w:t>
                  </w:r>
                </w:p>
                <w:p w:rsidR="00B17A98" w:rsidRPr="00920F10" w:rsidRDefault="00B17A98" w:rsidP="00B17A98">
                  <w:pPr>
                    <w:pStyle w:val="ContactInfo"/>
                    <w:contextualSpacing w:val="0"/>
                    <w:rPr>
                      <w:lang w:val="es-ES"/>
                    </w:rPr>
                  </w:pPr>
                  <w:r w:rsidRPr="00920F10">
                    <w:rPr>
                      <w:color w:val="auto"/>
                      <w:lang w:val="es-ES"/>
                    </w:rPr>
                    <w:t xml:space="preserve">Sarah Jones, </w:t>
                  </w:r>
                  <w:r w:rsidR="00903287" w:rsidRPr="00920F10">
                    <w:rPr>
                      <w:color w:val="auto"/>
                      <w:lang w:val="es-ES"/>
                    </w:rPr>
                    <w:t>Directora de Diseño Creativo</w:t>
                  </w:r>
                  <w:r w:rsidRPr="00920F10">
                    <w:rPr>
                      <w:color w:val="auto"/>
                      <w:lang w:val="es-ES"/>
                    </w:rPr>
                    <w:br/>
                  </w:r>
                  <w:r w:rsidR="00D33A47" w:rsidRPr="00920F10">
                    <w:rPr>
                      <w:lang w:val="es-ES"/>
                    </w:rPr>
                    <w:t>Teléfono</w:t>
                  </w:r>
                  <w:r w:rsidRPr="00920F10">
                    <w:rPr>
                      <w:lang w:val="es-ES"/>
                    </w:rPr>
                    <w:t>: (940) 555-01</w:t>
                  </w:r>
                  <w:r w:rsidR="007C1711" w:rsidRPr="00920F10">
                    <w:rPr>
                      <w:lang w:val="es-ES"/>
                    </w:rPr>
                    <w:t>55</w:t>
                  </w:r>
                  <w:r w:rsidRPr="00920F10">
                    <w:rPr>
                      <w:lang w:val="es-ES"/>
                    </w:rPr>
                    <w:br/>
                  </w:r>
                  <w:r w:rsidR="00D33A47" w:rsidRPr="00920F10">
                    <w:rPr>
                      <w:lang w:val="es-ES"/>
                    </w:rPr>
                    <w:t>Correo electrónico</w:t>
                  </w:r>
                  <w:r w:rsidRPr="00920F10">
                    <w:rPr>
                      <w:lang w:val="es-ES"/>
                    </w:rPr>
                    <w:t xml:space="preserve">: </w:t>
                  </w:r>
                  <w:r w:rsidR="007C1711" w:rsidRPr="00920F10">
                    <w:rPr>
                      <w:lang w:val="es-ES"/>
                    </w:rPr>
                    <w:t>sarah</w:t>
                  </w:r>
                  <w:r w:rsidRPr="00920F10">
                    <w:rPr>
                      <w:lang w:val="es-ES"/>
                    </w:rPr>
                    <w:t>@wingtiptoys.com</w:t>
                  </w:r>
                </w:p>
                <w:p w:rsidR="00B153A2" w:rsidRPr="00920F10" w:rsidRDefault="00B153A2" w:rsidP="00B153A2">
                  <w:pPr>
                    <w:pStyle w:val="Ttulo2"/>
                    <w:rPr>
                      <w:lang w:val="es-ES"/>
                    </w:rPr>
                  </w:pPr>
                  <w:r w:rsidRPr="00920F10">
                    <w:rPr>
                      <w:lang w:val="es-ES"/>
                    </w:rPr>
                    <w:t>Vis</w:t>
                  </w:r>
                  <w:r w:rsidR="007D2497" w:rsidRPr="00920F10">
                    <w:rPr>
                      <w:lang w:val="es-ES"/>
                    </w:rPr>
                    <w:t>íta</w:t>
                  </w:r>
                  <w:r w:rsidR="00D33A47" w:rsidRPr="00920F10">
                    <w:rPr>
                      <w:lang w:val="es-ES"/>
                    </w:rPr>
                    <w:t>nos</w:t>
                  </w:r>
                </w:p>
                <w:sdt>
                  <w:sdtPr>
                    <w:rPr>
                      <w:lang w:val="es-ES"/>
                    </w:rPr>
                    <w:alias w:val="Company Address"/>
                    <w:tag w:val=""/>
                    <w:id w:val="-1057700626"/>
                    <w:placeholder>
                      <w:docPart w:val="C056631193874986AA3FCF115DDE8F37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15:appearance w15:val="hidden"/>
                    <w:text w:multiLine="1"/>
                  </w:sdtPr>
                  <w:sdtEndPr/>
                  <w:sdtContent>
                    <w:p w:rsidR="007527FF" w:rsidRPr="00920F10" w:rsidRDefault="00903287" w:rsidP="007C1711">
                      <w:pPr>
                        <w:ind w:left="180"/>
                        <w:rPr>
                          <w:lang w:val="es-ES"/>
                        </w:rPr>
                      </w:pPr>
                      <w:r w:rsidRPr="00920F10">
                        <w:rPr>
                          <w:lang w:val="es-ES"/>
                        </w:rPr>
                        <w:t>315 Wingtip Way</w:t>
                      </w:r>
                      <w:r w:rsidRPr="00920F10">
                        <w:rPr>
                          <w:lang w:val="es-ES"/>
                        </w:rPr>
                        <w:br/>
                        <w:t>High Flying, TX  71234 (EE. UU.)</w:t>
                      </w:r>
                    </w:p>
                  </w:sdtContent>
                </w:sdt>
                <w:p w:rsidR="007527FF" w:rsidRPr="00920F10" w:rsidRDefault="00D33A47" w:rsidP="008428DD">
                  <w:pPr>
                    <w:pStyle w:val="ContactInfo"/>
                    <w:rPr>
                      <w:lang w:val="es-ES"/>
                    </w:rPr>
                  </w:pPr>
                  <w:r w:rsidRPr="00920F10">
                    <w:rPr>
                      <w:lang w:val="es-ES"/>
                    </w:rPr>
                    <w:t>Sitio Web</w:t>
                  </w:r>
                  <w:r w:rsidR="0072441F" w:rsidRPr="00920F10">
                    <w:rPr>
                      <w:lang w:val="es-ES"/>
                    </w:rPr>
                    <w:t xml:space="preserve">: </w:t>
                  </w:r>
                  <w:hyperlink r:id="rId12" w:tgtFrame="_blank" w:history="1">
                    <w:r w:rsidR="001F4C5C" w:rsidRPr="00920F10">
                      <w:rPr>
                        <w:rStyle w:val="Hipervnculo"/>
                        <w:lang w:val="es-ES"/>
                      </w:rPr>
                      <w:t>http://www.wingtiptoys.com</w:t>
                    </w:r>
                  </w:hyperlink>
                </w:p>
              </w:tc>
            </w:tr>
            <w:tr w:rsidR="007527FF" w:rsidRPr="00920F10">
              <w:trPr>
                <w:trHeight w:val="2232"/>
              </w:trPr>
              <w:tc>
                <w:tcPr>
                  <w:tcW w:w="5000" w:type="pct"/>
                  <w:vAlign w:val="bottom"/>
                </w:tcPr>
                <w:tbl>
                  <w:tblPr>
                    <w:tblW w:w="6346" w:type="dxa"/>
                    <w:tblCellMar>
                      <w:left w:w="0" w:type="dxa"/>
                      <w:right w:w="144" w:type="dxa"/>
                    </w:tblCellMar>
                    <w:tblLook w:val="04A0" w:firstRow="1" w:lastRow="0" w:firstColumn="1" w:lastColumn="0" w:noHBand="0" w:noVBand="1"/>
                    <w:tblDescription w:val="Logo and contact info"/>
                  </w:tblPr>
                  <w:tblGrid>
                    <w:gridCol w:w="1530"/>
                    <w:gridCol w:w="4816"/>
                  </w:tblGrid>
                  <w:tr w:rsidR="007527FF" w:rsidRPr="00920F10">
                    <w:tc>
                      <w:tcPr>
                        <w:tcW w:w="1530" w:type="dxa"/>
                        <w:vAlign w:val="bottom"/>
                      </w:tcPr>
                      <w:p w:rsidR="007527FF" w:rsidRPr="00920F10" w:rsidRDefault="0072441F">
                        <w:pPr>
                          <w:pStyle w:val="Sinespaciado"/>
                          <w:rPr>
                            <w:lang w:val="es-ES"/>
                          </w:rPr>
                        </w:pPr>
                        <w:r w:rsidRPr="00920F10">
                          <w:rPr>
                            <w:lang w:val="es-ES" w:eastAsia="es-ES"/>
                          </w:rPr>
                          <w:drawing>
                            <wp:inline distT="0" distB="0" distL="0" distR="0" wp14:anchorId="4F0553DC" wp14:editId="1A6EFD69">
                              <wp:extent cx="853439" cy="411480"/>
                              <wp:effectExtent l="0" t="0" r="4445" b="7620"/>
                              <wp:docPr id="2" name="Picture 2" descr="Placeholder log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logo_placeholder.png"/>
                                      <pic:cNvPicPr/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53439" cy="4114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816" w:type="dxa"/>
                        <w:vAlign w:val="bottom"/>
                      </w:tcPr>
                      <w:p w:rsidR="007527FF" w:rsidRPr="00920F10" w:rsidRDefault="00462900">
                        <w:pPr>
                          <w:pStyle w:val="Ttulo4"/>
                          <w:rPr>
                            <w:lang w:val="es-ES"/>
                          </w:rPr>
                        </w:pPr>
                        <w:sdt>
                          <w:sdtPr>
                            <w:rPr>
                              <w:lang w:val="es-ES"/>
                            </w:rPr>
                            <w:alias w:val="Company Name"/>
                            <w:tag w:val=""/>
                            <w:id w:val="-352183792"/>
                            <w:placeholder>
                              <w:docPart w:val="D3F1ABB7A8014A9FB122B51093810710"/>
                            </w:placeholder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15:appearance w15:val="hidden"/>
                            <w:text/>
                          </w:sdtPr>
                          <w:sdtEndPr/>
                          <w:sdtContent>
                            <w:r w:rsidR="00DE6205" w:rsidRPr="00920F10">
                              <w:rPr>
                                <w:lang w:val="es-ES"/>
                              </w:rPr>
                              <w:t>Wingtip Toys</w:t>
                            </w:r>
                          </w:sdtContent>
                        </w:sdt>
                      </w:p>
                      <w:sdt>
                        <w:sdtPr>
                          <w:rPr>
                            <w:lang w:val="es-ES"/>
                          </w:rPr>
                          <w:alias w:val="Company Address"/>
                          <w:tag w:val=""/>
                          <w:id w:val="758407760"/>
                          <w:placeholder>
                            <w:docPart w:val="C056631193874986AA3FCF115DDE8F37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p w:rsidR="007527FF" w:rsidRPr="00920F10" w:rsidRDefault="00903287">
                            <w:pPr>
                              <w:pStyle w:val="Sinespaciado"/>
                              <w:rPr>
                                <w:lang w:val="es-ES"/>
                              </w:rPr>
                            </w:pPr>
                            <w:r w:rsidRPr="00920F10">
                              <w:rPr>
                                <w:lang w:val="es-ES"/>
                              </w:rPr>
                              <w:t>315 Wingtip Way</w:t>
                            </w:r>
                            <w:r w:rsidRPr="00920F10">
                              <w:rPr>
                                <w:lang w:val="es-ES"/>
                              </w:rPr>
                              <w:br/>
                              <w:t>High Flying, TX  71234 (EE. UU.)</w:t>
                            </w:r>
                          </w:p>
                        </w:sdtContent>
                      </w:sdt>
                    </w:tc>
                  </w:tr>
                </w:tbl>
                <w:p w:rsidR="007527FF" w:rsidRPr="00920F10" w:rsidRDefault="007527FF">
                  <w:pPr>
                    <w:pStyle w:val="Sinespaciado"/>
                    <w:rPr>
                      <w:lang w:val="es-ES"/>
                    </w:rPr>
                  </w:pPr>
                </w:p>
              </w:tc>
            </w:tr>
          </w:tbl>
          <w:p w:rsidR="007527FF" w:rsidRPr="00920F10" w:rsidRDefault="007527FF">
            <w:pPr>
              <w:pStyle w:val="Sinespaciado"/>
              <w:rPr>
                <w:lang w:val="es-ES"/>
              </w:rPr>
            </w:pPr>
          </w:p>
        </w:tc>
        <w:tc>
          <w:tcPr>
            <w:tcW w:w="864" w:type="dxa"/>
          </w:tcPr>
          <w:p w:rsidR="007527FF" w:rsidRPr="00920F10" w:rsidRDefault="007527FF">
            <w:pPr>
              <w:pStyle w:val="Sinespaciado"/>
              <w:rPr>
                <w:lang w:val="es-ES"/>
              </w:rPr>
            </w:pPr>
          </w:p>
        </w:tc>
        <w:tc>
          <w:tcPr>
            <w:tcW w:w="864" w:type="dxa"/>
          </w:tcPr>
          <w:p w:rsidR="007527FF" w:rsidRPr="00920F10" w:rsidRDefault="007527FF">
            <w:pPr>
              <w:pStyle w:val="Sinespaciado"/>
              <w:rPr>
                <w:lang w:val="es-ES"/>
              </w:rPr>
            </w:pPr>
          </w:p>
        </w:tc>
        <w:tc>
          <w:tcPr>
            <w:tcW w:w="6192" w:type="dxa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Front cover layout"/>
            </w:tblPr>
            <w:tblGrid>
              <w:gridCol w:w="6277"/>
            </w:tblGrid>
            <w:tr w:rsidR="007527FF" w:rsidRPr="00920F10" w:rsidTr="002B23B8">
              <w:trPr>
                <w:trHeight w:val="3888"/>
              </w:trPr>
              <w:tc>
                <w:tcPr>
                  <w:tcW w:w="5000" w:type="pct"/>
                  <w:vAlign w:val="center"/>
                </w:tcPr>
                <w:p w:rsidR="007527FF" w:rsidRPr="00920F10" w:rsidRDefault="00D33A47" w:rsidP="00D33A47">
                  <w:pPr>
                    <w:pStyle w:val="Puesto"/>
                    <w:jc w:val="center"/>
                    <w:rPr>
                      <w:rFonts w:ascii="Curlz MT" w:hAnsi="Curlz MT"/>
                      <w:b/>
                      <w:color w:val="4A9A82" w:themeColor="accent3" w:themeShade="BF"/>
                      <w:lang w:val="es-ES"/>
                    </w:rPr>
                  </w:pPr>
                  <w:r w:rsidRPr="00920F10">
                    <w:rPr>
                      <w:rFonts w:ascii="Curlz MT" w:hAnsi="Curlz MT"/>
                      <w:b/>
                      <w:color w:val="4A9A82" w:themeColor="accent3" w:themeShade="BF"/>
                      <w:sz w:val="96"/>
                      <w:lang w:val="es-ES"/>
                    </w:rPr>
                    <w:t xml:space="preserve">Adelanto del </w:t>
                  </w:r>
                  <w:r w:rsidR="00DE6205" w:rsidRPr="00920F10">
                    <w:rPr>
                      <w:rFonts w:ascii="Curlz MT" w:hAnsi="Curlz MT"/>
                      <w:b/>
                      <w:color w:val="4A9A82" w:themeColor="accent3" w:themeShade="BF"/>
                      <w:sz w:val="96"/>
                      <w:lang w:val="es-ES"/>
                    </w:rPr>
                    <w:t>Cat</w:t>
                  </w:r>
                  <w:r w:rsidRPr="00920F10">
                    <w:rPr>
                      <w:rFonts w:ascii="Curlz MT" w:hAnsi="Curlz MT"/>
                      <w:b/>
                      <w:color w:val="4A9A82" w:themeColor="accent3" w:themeShade="BF"/>
                      <w:sz w:val="96"/>
                      <w:lang w:val="es-ES"/>
                    </w:rPr>
                    <w:t>á</w:t>
                  </w:r>
                  <w:r w:rsidR="00DE6205" w:rsidRPr="00920F10">
                    <w:rPr>
                      <w:rFonts w:ascii="Curlz MT" w:hAnsi="Curlz MT"/>
                      <w:b/>
                      <w:color w:val="4A9A82" w:themeColor="accent3" w:themeShade="BF"/>
                      <w:sz w:val="96"/>
                      <w:lang w:val="es-ES"/>
                    </w:rPr>
                    <w:t>log</w:t>
                  </w:r>
                  <w:r w:rsidRPr="00920F10">
                    <w:rPr>
                      <w:rFonts w:ascii="Curlz MT" w:hAnsi="Curlz MT"/>
                      <w:b/>
                      <w:color w:val="4A9A82" w:themeColor="accent3" w:themeShade="BF"/>
                      <w:sz w:val="96"/>
                      <w:lang w:val="es-ES"/>
                    </w:rPr>
                    <w:t>o de</w:t>
                  </w:r>
                  <w:r w:rsidR="00DE6205" w:rsidRPr="00920F10">
                    <w:rPr>
                      <w:rFonts w:ascii="Curlz MT" w:hAnsi="Curlz MT"/>
                      <w:b/>
                      <w:color w:val="4A9A82" w:themeColor="accent3" w:themeShade="BF"/>
                      <w:sz w:val="96"/>
                      <w:lang w:val="es-ES"/>
                    </w:rPr>
                    <w:t xml:space="preserve"> Pr</w:t>
                  </w:r>
                  <w:r w:rsidRPr="00920F10">
                    <w:rPr>
                      <w:rFonts w:ascii="Curlz MT" w:hAnsi="Curlz MT"/>
                      <w:b/>
                      <w:color w:val="4A9A82" w:themeColor="accent3" w:themeShade="BF"/>
                      <w:sz w:val="96"/>
                      <w:lang w:val="es-ES"/>
                    </w:rPr>
                    <w:t>imavera</w:t>
                  </w:r>
                </w:p>
              </w:tc>
            </w:tr>
            <w:tr w:rsidR="007527FF" w:rsidRPr="00920F10">
              <w:trPr>
                <w:trHeight w:val="3989"/>
              </w:trPr>
              <w:tc>
                <w:tcPr>
                  <w:tcW w:w="5000" w:type="pct"/>
                  <w:vAlign w:val="center"/>
                </w:tcPr>
                <w:tbl>
                  <w:tblPr>
                    <w:tblW w:w="6261" w:type="dxa"/>
                    <w:tblBorders>
                      <w:top w:val="single" w:sz="6" w:space="0" w:color="A6A6A6" w:themeColor="background1" w:themeShade="A6"/>
                      <w:left w:val="single" w:sz="6" w:space="0" w:color="A6A6A6" w:themeColor="background1" w:themeShade="A6"/>
                      <w:bottom w:val="single" w:sz="6" w:space="0" w:color="A6A6A6" w:themeColor="background1" w:themeShade="A6"/>
                      <w:right w:val="single" w:sz="6" w:space="0" w:color="A6A6A6" w:themeColor="background1" w:themeShade="A6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Picture frame"/>
                  </w:tblPr>
                  <w:tblGrid>
                    <w:gridCol w:w="6261"/>
                  </w:tblGrid>
                  <w:tr w:rsidR="007527FF" w:rsidRPr="00920F10" w:rsidTr="002B23B8">
                    <w:trPr>
                      <w:trHeight w:val="4433"/>
                    </w:trPr>
                    <w:tc>
                      <w:tcPr>
                        <w:tcW w:w="0" w:type="auto"/>
                      </w:tcPr>
                      <w:p w:rsidR="007527FF" w:rsidRPr="00920F10" w:rsidRDefault="0072441F">
                        <w:pPr>
                          <w:pStyle w:val="Photo"/>
                          <w:rPr>
                            <w:noProof w:val="0"/>
                            <w:lang w:val="es-ES"/>
                          </w:rPr>
                        </w:pPr>
                        <w:r w:rsidRPr="00920F10">
                          <w:rPr>
                            <w:noProof w:val="0"/>
                            <w:lang w:val="es-ES" w:eastAsia="es-ES"/>
                          </w:rPr>
                          <w:drawing>
                            <wp:inline distT="0" distB="0" distL="0" distR="0" wp14:anchorId="35CD1499" wp14:editId="179C08CD">
                              <wp:extent cx="2872979" cy="2409190"/>
                              <wp:effectExtent l="0" t="0" r="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002DFFA2_RT.jpg"/>
                                      <pic:cNvPicPr/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72979" cy="240919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7527FF" w:rsidRPr="00920F10" w:rsidRDefault="007527FF">
                  <w:pPr>
                    <w:pStyle w:val="Sinespaciado"/>
                    <w:jc w:val="center"/>
                    <w:rPr>
                      <w:lang w:val="es-ES"/>
                    </w:rPr>
                  </w:pPr>
                </w:p>
              </w:tc>
            </w:tr>
            <w:tr w:rsidR="007527FF" w:rsidRPr="00920F10">
              <w:trPr>
                <w:trHeight w:val="1800"/>
              </w:trPr>
              <w:tc>
                <w:tcPr>
                  <w:tcW w:w="5000" w:type="pct"/>
                </w:tcPr>
                <w:p w:rsidR="007527FF" w:rsidRPr="00920F10" w:rsidRDefault="00462900" w:rsidP="00B153A2">
                  <w:pPr>
                    <w:pStyle w:val="Organization"/>
                    <w:jc w:val="center"/>
                    <w:rPr>
                      <w:color w:val="4A9A82" w:themeColor="accent3" w:themeShade="BF"/>
                      <w:lang w:val="es-ES"/>
                    </w:rPr>
                  </w:pPr>
                  <w:sdt>
                    <w:sdtPr>
                      <w:rPr>
                        <w:rFonts w:ascii="Curlz MT" w:hAnsi="Curlz MT"/>
                        <w:caps w:val="0"/>
                        <w:color w:val="4A9A82" w:themeColor="accent3" w:themeShade="BF"/>
                        <w:sz w:val="72"/>
                        <w:lang w:val="es-ES"/>
                      </w:rPr>
                      <w:alias w:val="Company Name"/>
                      <w:tag w:val=""/>
                      <w:id w:val="703292134"/>
                      <w:placeholder>
                        <w:docPart w:val="D3F1ABB7A8014A9FB122B51093810710"/>
                      </w:placeholder>
                      <w:dataBinding w:prefixMappings="xmlns:ns0='http://schemas.openxmlformats.org/officeDocument/2006/extended-properties' " w:xpath="/ns0:Properties[1]/ns0:Company[1]" w:storeItemID="{6668398D-A668-4E3E-A5EB-62B293D839F1}"/>
                      <w15:appearance w15:val="hidden"/>
                      <w:text/>
                    </w:sdtPr>
                    <w:sdtEndPr/>
                    <w:sdtContent>
                      <w:r w:rsidR="00DE6205" w:rsidRPr="00920F10">
                        <w:rPr>
                          <w:rFonts w:ascii="Curlz MT" w:hAnsi="Curlz MT"/>
                          <w:caps w:val="0"/>
                          <w:color w:val="4A9A82" w:themeColor="accent3" w:themeShade="BF"/>
                          <w:sz w:val="72"/>
                          <w:lang w:val="es-ES"/>
                        </w:rPr>
                        <w:t>Wingtip Toys</w:t>
                      </w:r>
                    </w:sdtContent>
                  </w:sdt>
                </w:p>
                <w:p w:rsidR="007527FF" w:rsidRPr="00920F10" w:rsidRDefault="00D33A47" w:rsidP="00B153A2">
                  <w:pPr>
                    <w:pStyle w:val="Subttulo"/>
                    <w:jc w:val="center"/>
                    <w:rPr>
                      <w:color w:val="6699FF"/>
                      <w:lang w:val="es-ES"/>
                    </w:rPr>
                  </w:pPr>
                  <w:r w:rsidRPr="00920F10">
                    <w:rPr>
                      <w:color w:val="276E8B" w:themeColor="accent1" w:themeShade="BF"/>
                      <w:sz w:val="28"/>
                      <w:lang w:val="es-ES"/>
                    </w:rPr>
                    <w:t>¡</w:t>
                  </w:r>
                  <w:r w:rsidRPr="00920F10">
                    <w:rPr>
                      <w:rFonts w:ascii="Curlz MT" w:hAnsi="Curlz MT"/>
                      <w:color w:val="276E8B" w:themeColor="accent1" w:themeShade="BF"/>
                      <w:sz w:val="40"/>
                      <w:lang w:val="es-ES"/>
                    </w:rPr>
                    <w:t>¡Diversión de altos vuelos</w:t>
                  </w:r>
                  <w:r w:rsidR="002B23B8" w:rsidRPr="00920F10">
                    <w:rPr>
                      <w:rFonts w:ascii="Curlz MT" w:hAnsi="Curlz MT"/>
                      <w:color w:val="276E8B" w:themeColor="accent1" w:themeShade="BF"/>
                      <w:sz w:val="40"/>
                      <w:lang w:val="es-ES"/>
                    </w:rPr>
                    <w:t>!</w:t>
                  </w:r>
                  <w:r w:rsidR="00DE6205" w:rsidRPr="00920F10">
                    <w:rPr>
                      <w:color w:val="276E8B" w:themeColor="accent1" w:themeShade="BF"/>
                      <w:sz w:val="28"/>
                      <w:lang w:val="es-ES"/>
                    </w:rPr>
                    <w:t>!</w:t>
                  </w:r>
                </w:p>
              </w:tc>
            </w:tr>
          </w:tbl>
          <w:p w:rsidR="007527FF" w:rsidRPr="00920F10" w:rsidRDefault="007527FF">
            <w:pPr>
              <w:pStyle w:val="Sinespaciado"/>
              <w:rPr>
                <w:lang w:val="es-ES"/>
              </w:rPr>
            </w:pPr>
          </w:p>
        </w:tc>
      </w:tr>
    </w:tbl>
    <w:p w:rsidR="007527FF" w:rsidRPr="00920F10" w:rsidRDefault="007527FF">
      <w:pPr>
        <w:pStyle w:val="Sinespaciado"/>
        <w:rPr>
          <w:lang w:val="es-E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age layout for 2 interior booklet pages"/>
      </w:tblPr>
      <w:tblGrid>
        <w:gridCol w:w="6192"/>
        <w:gridCol w:w="864"/>
        <w:gridCol w:w="864"/>
        <w:gridCol w:w="6192"/>
      </w:tblGrid>
      <w:tr w:rsidR="007527FF" w:rsidRPr="00920F10">
        <w:trPr>
          <w:trHeight w:hRule="exact" w:val="9792"/>
        </w:trPr>
        <w:tc>
          <w:tcPr>
            <w:tcW w:w="6192" w:type="dxa"/>
          </w:tcPr>
          <w:p w:rsidR="007527FF" w:rsidRPr="00920F10" w:rsidRDefault="00D33A47">
            <w:pPr>
              <w:pStyle w:val="TtulodeTDC"/>
              <w:rPr>
                <w:lang w:val="es-ES"/>
              </w:rPr>
            </w:pPr>
            <w:r w:rsidRPr="00920F10">
              <w:rPr>
                <w:lang w:val="es-ES"/>
              </w:rPr>
              <w:lastRenderedPageBreak/>
              <w:t>Índice</w:t>
            </w:r>
          </w:p>
          <w:p w:rsidR="007527FF" w:rsidRPr="00920F10" w:rsidRDefault="00C36906">
            <w:pPr>
              <w:pStyle w:val="TDC1"/>
              <w:rPr>
                <w:rStyle w:val="TOCNumbers"/>
                <w:lang w:val="es-ES"/>
              </w:rPr>
            </w:pPr>
            <w:r w:rsidRPr="00920F10">
              <w:rPr>
                <w:lang w:val="es-ES"/>
              </w:rPr>
              <w:t>Novedades</w:t>
            </w:r>
            <w:r w:rsidR="004E1194" w:rsidRPr="00920F10">
              <w:rPr>
                <w:lang w:val="es-ES"/>
              </w:rPr>
              <w:t xml:space="preserve"> electrónic</w:t>
            </w:r>
            <w:r w:rsidRPr="00920F10">
              <w:rPr>
                <w:lang w:val="es-ES"/>
              </w:rPr>
              <w:t>a</w:t>
            </w:r>
            <w:r w:rsidR="007C1711" w:rsidRPr="00920F10">
              <w:rPr>
                <w:lang w:val="es-ES"/>
              </w:rPr>
              <w:t>s</w:t>
            </w:r>
            <w:r w:rsidR="0072441F" w:rsidRPr="00920F10">
              <w:rPr>
                <w:lang w:val="es-ES"/>
              </w:rPr>
              <w:tab/>
            </w:r>
            <w:r w:rsidR="0072441F" w:rsidRPr="00920F10">
              <w:rPr>
                <w:rStyle w:val="TOCNumbers"/>
                <w:lang w:val="es-ES"/>
              </w:rPr>
              <w:t>1</w:t>
            </w:r>
          </w:p>
          <w:p w:rsidR="0048600D" w:rsidRPr="00920F10" w:rsidRDefault="0048600D" w:rsidP="0048600D">
            <w:pPr>
              <w:pStyle w:val="TDC2"/>
              <w:rPr>
                <w:lang w:val="es-ES"/>
              </w:rPr>
            </w:pPr>
            <w:r w:rsidRPr="00920F10">
              <w:rPr>
                <w:lang w:val="es-ES"/>
              </w:rPr>
              <w:t>M</w:t>
            </w:r>
            <w:r w:rsidR="002F3559" w:rsidRPr="00920F10">
              <w:rPr>
                <w:lang w:val="es-ES"/>
              </w:rPr>
              <w:t>i primer teclado</w:t>
            </w:r>
          </w:p>
          <w:p w:rsidR="0048600D" w:rsidRPr="00920F10" w:rsidRDefault="002F3559" w:rsidP="0048600D">
            <w:pPr>
              <w:pStyle w:val="TDC2"/>
              <w:rPr>
                <w:lang w:val="es-ES"/>
              </w:rPr>
            </w:pPr>
            <w:r w:rsidRPr="00920F10">
              <w:rPr>
                <w:lang w:val="es-ES"/>
              </w:rPr>
              <w:t>Mi amigo Robot</w:t>
            </w:r>
          </w:p>
          <w:p w:rsidR="0048600D" w:rsidRPr="00920F10" w:rsidRDefault="0048600D" w:rsidP="0048600D">
            <w:pPr>
              <w:pStyle w:val="TDC2"/>
              <w:rPr>
                <w:lang w:val="es-ES"/>
              </w:rPr>
            </w:pPr>
            <w:r w:rsidRPr="00920F10">
              <w:rPr>
                <w:lang w:val="es-ES"/>
              </w:rPr>
              <w:t>M</w:t>
            </w:r>
            <w:r w:rsidR="002F3559" w:rsidRPr="00920F10">
              <w:rPr>
                <w:lang w:val="es-ES"/>
              </w:rPr>
              <w:t>i cohete rojo</w:t>
            </w:r>
          </w:p>
          <w:p w:rsidR="007527FF" w:rsidRPr="00920F10" w:rsidRDefault="004E1194">
            <w:pPr>
              <w:pStyle w:val="TDC1"/>
              <w:rPr>
                <w:lang w:val="es-ES"/>
              </w:rPr>
            </w:pPr>
            <w:r w:rsidRPr="00920F10">
              <w:rPr>
                <w:lang w:val="es-ES"/>
              </w:rPr>
              <w:t>¿</w:t>
            </w:r>
            <w:r w:rsidR="002F3559" w:rsidRPr="00920F10">
              <w:rPr>
                <w:lang w:val="es-ES"/>
              </w:rPr>
              <w:t xml:space="preserve">Por qué </w:t>
            </w:r>
            <w:r w:rsidR="0048600D" w:rsidRPr="00920F10">
              <w:rPr>
                <w:lang w:val="es-ES"/>
              </w:rPr>
              <w:t>Wingtip Toys?</w:t>
            </w:r>
            <w:r w:rsidR="0072441F" w:rsidRPr="00920F10">
              <w:rPr>
                <w:lang w:val="es-ES"/>
              </w:rPr>
              <w:tab/>
            </w:r>
            <w:r w:rsidR="0072441F" w:rsidRPr="00920F10">
              <w:rPr>
                <w:rStyle w:val="TOCNumbers"/>
                <w:lang w:val="es-ES"/>
              </w:rPr>
              <w:t>2</w:t>
            </w:r>
          </w:p>
          <w:p w:rsidR="007527FF" w:rsidRPr="00920F10" w:rsidRDefault="0083579A">
            <w:pPr>
              <w:pStyle w:val="TDC2"/>
              <w:rPr>
                <w:lang w:val="es-ES"/>
              </w:rPr>
            </w:pPr>
            <w:r w:rsidRPr="00920F10">
              <w:rPr>
                <w:lang w:val="es-ES"/>
              </w:rPr>
              <w:t>Nuestros E</w:t>
            </w:r>
            <w:r w:rsidR="004E1194" w:rsidRPr="00920F10">
              <w:rPr>
                <w:lang w:val="es-ES"/>
              </w:rPr>
              <w:t>mpleados son fuera de serie</w:t>
            </w:r>
          </w:p>
          <w:p w:rsidR="007527FF" w:rsidRPr="00920F10" w:rsidRDefault="004E1194">
            <w:pPr>
              <w:pStyle w:val="TDC2"/>
              <w:rPr>
                <w:lang w:val="es-ES"/>
              </w:rPr>
            </w:pPr>
            <w:r w:rsidRPr="00920F10">
              <w:rPr>
                <w:lang w:val="es-ES"/>
              </w:rPr>
              <w:t xml:space="preserve">Nuestros </w:t>
            </w:r>
            <w:r w:rsidR="0083579A" w:rsidRPr="00920F10">
              <w:rPr>
                <w:lang w:val="es-ES"/>
              </w:rPr>
              <w:t>C</w:t>
            </w:r>
            <w:r w:rsidRPr="00920F10">
              <w:rPr>
                <w:lang w:val="es-ES"/>
              </w:rPr>
              <w:t>lientes marcan la diferencia</w:t>
            </w:r>
          </w:p>
          <w:p w:rsidR="007527FF" w:rsidRPr="00920F10" w:rsidRDefault="0048600D">
            <w:pPr>
              <w:pStyle w:val="TDC1"/>
              <w:rPr>
                <w:lang w:val="es-ES"/>
              </w:rPr>
            </w:pPr>
            <w:r w:rsidRPr="00920F10">
              <w:rPr>
                <w:lang w:val="es-ES"/>
              </w:rPr>
              <w:t>Recon</w:t>
            </w:r>
            <w:r w:rsidR="002F3559" w:rsidRPr="00920F10">
              <w:rPr>
                <w:lang w:val="es-ES"/>
              </w:rPr>
              <w:t>ocimiento</w:t>
            </w:r>
            <w:r w:rsidR="0072441F" w:rsidRPr="00920F10">
              <w:rPr>
                <w:lang w:val="es-ES"/>
              </w:rPr>
              <w:tab/>
            </w:r>
            <w:r w:rsidR="0072441F" w:rsidRPr="00920F10">
              <w:rPr>
                <w:rStyle w:val="TOCNumbers"/>
                <w:lang w:val="es-ES"/>
              </w:rPr>
              <w:t>3</w:t>
            </w:r>
          </w:p>
          <w:p w:rsidR="007527FF" w:rsidRPr="00920F10" w:rsidRDefault="004E1194">
            <w:pPr>
              <w:pStyle w:val="TDC1"/>
              <w:rPr>
                <w:rStyle w:val="TOCNumbers"/>
                <w:lang w:val="es-ES"/>
              </w:rPr>
            </w:pPr>
            <w:r w:rsidRPr="00920F10">
              <w:rPr>
                <w:lang w:val="es-ES"/>
              </w:rPr>
              <w:t>Como a ti te gusta</w:t>
            </w:r>
            <w:r w:rsidR="0072441F" w:rsidRPr="00920F10">
              <w:rPr>
                <w:lang w:val="es-ES"/>
              </w:rPr>
              <w:tab/>
            </w:r>
            <w:r w:rsidR="0072441F" w:rsidRPr="00920F10">
              <w:rPr>
                <w:rStyle w:val="TOCNumbers"/>
                <w:lang w:val="es-ES"/>
              </w:rPr>
              <w:t>4</w:t>
            </w:r>
          </w:p>
          <w:p w:rsidR="007527FF" w:rsidRPr="00920F10" w:rsidRDefault="004E1194">
            <w:pPr>
              <w:pStyle w:val="TDC2"/>
              <w:rPr>
                <w:lang w:val="es-ES"/>
              </w:rPr>
            </w:pPr>
            <w:r w:rsidRPr="00920F10">
              <w:rPr>
                <w:lang w:val="es-ES"/>
              </w:rPr>
              <w:t xml:space="preserve">Personalización al </w:t>
            </w:r>
            <w:r w:rsidR="00766C82" w:rsidRPr="00920F10">
              <w:rPr>
                <w:lang w:val="es-ES"/>
              </w:rPr>
              <w:t>vuelo</w:t>
            </w:r>
          </w:p>
          <w:p w:rsidR="007527FF" w:rsidRPr="00920F10" w:rsidRDefault="004E1194">
            <w:pPr>
              <w:pStyle w:val="TDC2"/>
              <w:rPr>
                <w:b/>
                <w:bCs/>
                <w:lang w:val="es-ES"/>
              </w:rPr>
            </w:pPr>
            <w:r w:rsidRPr="00920F10">
              <w:rPr>
                <w:lang w:val="es-ES"/>
              </w:rPr>
              <w:t>La foto perfecta</w:t>
            </w:r>
          </w:p>
          <w:p w:rsidR="007527FF" w:rsidRPr="00920F10" w:rsidRDefault="004E1194">
            <w:pPr>
              <w:pStyle w:val="TDC1"/>
              <w:rPr>
                <w:rStyle w:val="TOCNumbers"/>
                <w:lang w:val="es-ES"/>
              </w:rPr>
            </w:pPr>
            <w:r w:rsidRPr="00920F10">
              <w:rPr>
                <w:lang w:val="es-ES"/>
              </w:rPr>
              <w:t xml:space="preserve">Juguetes </w:t>
            </w:r>
            <w:r w:rsidRPr="00920F10">
              <w:rPr>
                <w:lang w:val="es-ES"/>
              </w:rPr>
              <w:t>hech</w:t>
            </w:r>
            <w:r w:rsidRPr="00920F10">
              <w:rPr>
                <w:lang w:val="es-ES"/>
              </w:rPr>
              <w:t>os a mano</w:t>
            </w:r>
            <w:r w:rsidR="0072441F" w:rsidRPr="00920F10">
              <w:rPr>
                <w:lang w:val="es-ES"/>
              </w:rPr>
              <w:tab/>
            </w:r>
            <w:r w:rsidR="0072441F" w:rsidRPr="00920F10">
              <w:rPr>
                <w:rStyle w:val="TOCNumbers"/>
                <w:lang w:val="es-ES"/>
              </w:rPr>
              <w:t>5</w:t>
            </w:r>
          </w:p>
          <w:p w:rsidR="0048600D" w:rsidRPr="00920F10" w:rsidRDefault="002F3559" w:rsidP="0048600D">
            <w:pPr>
              <w:pStyle w:val="TDC2"/>
              <w:rPr>
                <w:lang w:val="es-ES"/>
              </w:rPr>
            </w:pPr>
            <w:r w:rsidRPr="00920F10">
              <w:rPr>
                <w:lang w:val="es-ES"/>
              </w:rPr>
              <w:t>Animalitos</w:t>
            </w:r>
          </w:p>
          <w:p w:rsidR="0048600D" w:rsidRPr="00920F10" w:rsidRDefault="004E1194" w:rsidP="00B153A2">
            <w:pPr>
              <w:pStyle w:val="TDC2"/>
              <w:rPr>
                <w:lang w:val="es-ES"/>
              </w:rPr>
            </w:pPr>
            <w:r w:rsidRPr="00920F10">
              <w:rPr>
                <w:lang w:val="es-ES"/>
              </w:rPr>
              <w:t>Juguetes sobre ruedas</w:t>
            </w:r>
          </w:p>
          <w:p w:rsidR="0048600D" w:rsidRPr="00920F10" w:rsidRDefault="002C27C9" w:rsidP="00B153A2">
            <w:pPr>
              <w:pStyle w:val="TDC2"/>
              <w:rPr>
                <w:lang w:val="es-ES"/>
              </w:rPr>
            </w:pPr>
            <w:r w:rsidRPr="00920F10">
              <w:rPr>
                <w:lang w:val="es-ES"/>
              </w:rPr>
              <w:t>Los clásicos de siempre</w:t>
            </w:r>
          </w:p>
          <w:p w:rsidR="00B153A2" w:rsidRPr="00920F10" w:rsidRDefault="00B153A2" w:rsidP="00B153A2">
            <w:pPr>
              <w:pStyle w:val="TDC1"/>
              <w:rPr>
                <w:rStyle w:val="TOCNumbers"/>
                <w:lang w:val="es-ES"/>
              </w:rPr>
            </w:pPr>
            <w:r w:rsidRPr="00920F10">
              <w:rPr>
                <w:lang w:val="es-ES"/>
              </w:rPr>
              <w:t>Re</w:t>
            </w:r>
            <w:r w:rsidR="007D2497" w:rsidRPr="00920F10">
              <w:rPr>
                <w:lang w:val="es-ES"/>
              </w:rPr>
              <w:t>curso</w:t>
            </w:r>
            <w:r w:rsidRPr="00920F10">
              <w:rPr>
                <w:lang w:val="es-ES"/>
              </w:rPr>
              <w:t>s</w:t>
            </w:r>
            <w:r w:rsidRPr="00920F10">
              <w:rPr>
                <w:lang w:val="es-ES"/>
              </w:rPr>
              <w:tab/>
            </w:r>
            <w:r w:rsidRPr="00920F10">
              <w:rPr>
                <w:rStyle w:val="TOCNumbers"/>
                <w:lang w:val="es-ES"/>
              </w:rPr>
              <w:t>6</w:t>
            </w:r>
          </w:p>
          <w:p w:rsidR="00B153A2" w:rsidRPr="00920F10" w:rsidRDefault="00B153A2" w:rsidP="00B153A2">
            <w:pPr>
              <w:pStyle w:val="TDC2"/>
              <w:rPr>
                <w:lang w:val="es-ES"/>
              </w:rPr>
            </w:pPr>
            <w:r w:rsidRPr="00920F10">
              <w:rPr>
                <w:lang w:val="es-ES"/>
              </w:rPr>
              <w:t>Contact</w:t>
            </w:r>
            <w:r w:rsidR="007D2497" w:rsidRPr="00920F10">
              <w:rPr>
                <w:lang w:val="es-ES"/>
              </w:rPr>
              <w:t>o</w:t>
            </w:r>
          </w:p>
          <w:p w:rsidR="00B153A2" w:rsidRPr="00920F10" w:rsidRDefault="007D2497" w:rsidP="00B153A2">
            <w:pPr>
              <w:pStyle w:val="TDC2"/>
              <w:rPr>
                <w:lang w:val="es-ES"/>
              </w:rPr>
            </w:pPr>
            <w:r w:rsidRPr="00920F10">
              <w:rPr>
                <w:lang w:val="es-ES"/>
              </w:rPr>
              <w:t>Visítano</w:t>
            </w:r>
            <w:r w:rsidR="00B153A2" w:rsidRPr="00920F10">
              <w:rPr>
                <w:lang w:val="es-ES"/>
              </w:rPr>
              <w:t>s</w:t>
            </w:r>
          </w:p>
          <w:p w:rsidR="0048600D" w:rsidRPr="00920F10" w:rsidRDefault="0048600D" w:rsidP="0048600D">
            <w:pPr>
              <w:rPr>
                <w:lang w:val="es-ES"/>
              </w:rPr>
            </w:pPr>
          </w:p>
        </w:tc>
        <w:tc>
          <w:tcPr>
            <w:tcW w:w="864" w:type="dxa"/>
          </w:tcPr>
          <w:p w:rsidR="007527FF" w:rsidRPr="00920F10" w:rsidRDefault="007527FF">
            <w:pPr>
              <w:pStyle w:val="Sinespaciado"/>
              <w:rPr>
                <w:lang w:val="es-ES"/>
              </w:rPr>
            </w:pPr>
          </w:p>
        </w:tc>
        <w:tc>
          <w:tcPr>
            <w:tcW w:w="864" w:type="dxa"/>
          </w:tcPr>
          <w:p w:rsidR="007527FF" w:rsidRPr="00920F10" w:rsidRDefault="007527FF">
            <w:pPr>
              <w:pStyle w:val="Sinespaciado"/>
              <w:rPr>
                <w:lang w:val="es-ES"/>
              </w:rPr>
            </w:pPr>
          </w:p>
        </w:tc>
        <w:tc>
          <w:tcPr>
            <w:tcW w:w="6192" w:type="dxa"/>
          </w:tcPr>
          <w:p w:rsidR="007527FF" w:rsidRPr="00920F10" w:rsidRDefault="004E1194" w:rsidP="00D176AC">
            <w:pPr>
              <w:pStyle w:val="Ttulo1"/>
              <w:rPr>
                <w:lang w:val="es-ES"/>
              </w:rPr>
            </w:pPr>
            <w:r w:rsidRPr="00920F10">
              <w:rPr>
                <w:lang w:val="es-ES"/>
              </w:rPr>
              <w:t xml:space="preserve">Juguetes </w:t>
            </w:r>
            <w:r w:rsidRPr="00920F10">
              <w:rPr>
                <w:lang w:val="es-ES"/>
              </w:rPr>
              <w:t>hech</w:t>
            </w:r>
            <w:r w:rsidRPr="00920F10">
              <w:rPr>
                <w:lang w:val="es-ES"/>
              </w:rPr>
              <w:t>os a mano</w:t>
            </w:r>
          </w:p>
          <w:p w:rsidR="007527FF" w:rsidRPr="00920F10" w:rsidRDefault="00737EEF">
            <w:pPr>
              <w:pStyle w:val="Ttulo2"/>
              <w:rPr>
                <w:lang w:val="es-ES"/>
              </w:rPr>
            </w:pPr>
            <w:r w:rsidRPr="00920F10">
              <w:rPr>
                <w:lang w:val="es-ES"/>
              </w:rPr>
              <w:t>Animal</w:t>
            </w:r>
            <w:r w:rsidR="00D33A47" w:rsidRPr="00920F10">
              <w:rPr>
                <w:lang w:val="es-ES"/>
              </w:rPr>
              <w:t>ito</w:t>
            </w:r>
            <w:r w:rsidRPr="00920F10">
              <w:rPr>
                <w:lang w:val="es-ES"/>
              </w:rPr>
              <w:t>s</w:t>
            </w:r>
          </w:p>
          <w:tbl>
            <w:tblPr>
              <w:tblW w:w="0" w:type="auto"/>
              <w:tblCellMar>
                <w:left w:w="0" w:type="dxa"/>
                <w:right w:w="144" w:type="dxa"/>
              </w:tblCellMar>
              <w:tblLook w:val="04A0" w:firstRow="1" w:lastRow="0" w:firstColumn="1" w:lastColumn="0" w:noHBand="0" w:noVBand="1"/>
              <w:tblDescription w:val="Photo with item description"/>
            </w:tblPr>
            <w:tblGrid>
              <w:gridCol w:w="2178"/>
              <w:gridCol w:w="4014"/>
            </w:tblGrid>
            <w:tr w:rsidR="007527FF" w:rsidRPr="00920F10">
              <w:tc>
                <w:tcPr>
                  <w:tcW w:w="2160" w:type="dxa"/>
                </w:tcPr>
                <w:tbl>
                  <w:tblPr>
                    <w:tblW w:w="0" w:type="auto"/>
                    <w:tblBorders>
                      <w:top w:val="single" w:sz="6" w:space="0" w:color="A6A6A6" w:themeColor="background1" w:themeShade="A6"/>
                      <w:left w:val="single" w:sz="6" w:space="0" w:color="A6A6A6" w:themeColor="background1" w:themeShade="A6"/>
                      <w:bottom w:val="single" w:sz="6" w:space="0" w:color="A6A6A6" w:themeColor="background1" w:themeShade="A6"/>
                      <w:right w:val="single" w:sz="6" w:space="0" w:color="A6A6A6" w:themeColor="background1" w:themeShade="A6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Picture frame"/>
                  </w:tblPr>
                  <w:tblGrid>
                    <w:gridCol w:w="2018"/>
                  </w:tblGrid>
                  <w:tr w:rsidR="007527FF" w:rsidRPr="00920F10">
                    <w:tc>
                      <w:tcPr>
                        <w:tcW w:w="0" w:type="auto"/>
                        <w:tcBorders>
                          <w:top w:val="single" w:sz="6" w:space="0" w:color="A6A6A6" w:themeColor="background1" w:themeShade="A6"/>
                          <w:bottom w:val="single" w:sz="6" w:space="0" w:color="A6A6A6" w:themeColor="background1" w:themeShade="A6"/>
                        </w:tcBorders>
                        <w:vAlign w:val="center"/>
                      </w:tcPr>
                      <w:p w:rsidR="007527FF" w:rsidRPr="00920F10" w:rsidRDefault="0072441F">
                        <w:pPr>
                          <w:pStyle w:val="Photo"/>
                          <w:rPr>
                            <w:noProof w:val="0"/>
                            <w:lang w:val="es-ES"/>
                          </w:rPr>
                        </w:pPr>
                        <w:r w:rsidRPr="00920F10">
                          <w:rPr>
                            <w:noProof w:val="0"/>
                            <w:lang w:val="es-ES" w:eastAsia="es-ES"/>
                          </w:rPr>
                          <w:drawing>
                            <wp:inline distT="0" distB="0" distL="0" distR="0" wp14:anchorId="64458FE2" wp14:editId="5BADAC10">
                              <wp:extent cx="1135011" cy="810722"/>
                              <wp:effectExtent l="0" t="0" r="8255" b="8890"/>
                              <wp:docPr id="9" name="Picture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002DFFAE.jpg"/>
                                      <pic:cNvPicPr/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35011" cy="81072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7527FF" w:rsidRPr="00920F10" w:rsidRDefault="007527FF">
                  <w:pPr>
                    <w:pStyle w:val="Sinespaciado"/>
                    <w:rPr>
                      <w:lang w:val="es-ES"/>
                    </w:rPr>
                  </w:pPr>
                </w:p>
              </w:tc>
              <w:tc>
                <w:tcPr>
                  <w:tcW w:w="4032" w:type="dxa"/>
                </w:tcPr>
                <w:p w:rsidR="007527FF" w:rsidRPr="00920F10" w:rsidRDefault="007333C3" w:rsidP="007333C3">
                  <w:pPr>
                    <w:rPr>
                      <w:lang w:val="es-ES"/>
                    </w:rPr>
                  </w:pPr>
                  <w:r w:rsidRPr="00920F10">
                    <w:rPr>
                      <w:lang w:val="es-ES"/>
                    </w:rPr>
                    <w:t xml:space="preserve">Tu hijo podrá crear una granja en el jardín o el balcón </w:t>
                  </w:r>
                  <w:r w:rsidRPr="00920F10">
                    <w:rPr>
                      <w:lang w:val="es-ES"/>
                    </w:rPr>
                    <w:t xml:space="preserve">de casa </w:t>
                  </w:r>
                  <w:r w:rsidRPr="00920F10">
                    <w:rPr>
                      <w:lang w:val="es-ES"/>
                    </w:rPr>
                    <w:t>con esta</w:t>
                  </w:r>
                  <w:r w:rsidRPr="00920F10">
                    <w:rPr>
                      <w:lang w:val="es-ES"/>
                    </w:rPr>
                    <w:t xml:space="preserve"> colorida colección de animalito</w:t>
                  </w:r>
                  <w:r w:rsidRPr="00920F10">
                    <w:rPr>
                      <w:lang w:val="es-ES"/>
                    </w:rPr>
                    <w:t xml:space="preserve">s de madera tallados a mano. Pintados con materiales no tóxicos en colores </w:t>
                  </w:r>
                  <w:r w:rsidRPr="00920F10">
                    <w:rPr>
                      <w:lang w:val="es-ES"/>
                    </w:rPr>
                    <w:t>vivos y bien coordinados</w:t>
                  </w:r>
                  <w:r w:rsidRPr="00920F10">
                    <w:rPr>
                      <w:lang w:val="es-ES"/>
                    </w:rPr>
                    <w:t>. Tallados a escala</w:t>
                  </w:r>
                  <w:r w:rsidR="00737EEF" w:rsidRPr="00920F10">
                    <w:rPr>
                      <w:lang w:val="es-ES"/>
                    </w:rPr>
                    <w:t>.</w:t>
                  </w:r>
                </w:p>
              </w:tc>
            </w:tr>
          </w:tbl>
          <w:p w:rsidR="007527FF" w:rsidRPr="00920F10" w:rsidRDefault="004E1194">
            <w:pPr>
              <w:pStyle w:val="Ttulo2"/>
              <w:rPr>
                <w:lang w:val="es-ES"/>
              </w:rPr>
            </w:pPr>
            <w:r w:rsidRPr="00920F10">
              <w:rPr>
                <w:lang w:val="es-ES"/>
              </w:rPr>
              <w:t>Juguetes sobre rueda</w:t>
            </w:r>
            <w:r w:rsidR="00737EEF" w:rsidRPr="00920F10">
              <w:rPr>
                <w:lang w:val="es-ES"/>
              </w:rPr>
              <w:t>s</w:t>
            </w:r>
          </w:p>
          <w:tbl>
            <w:tblPr>
              <w:tblW w:w="0" w:type="auto"/>
              <w:tblCellMar>
                <w:left w:w="0" w:type="dxa"/>
                <w:right w:w="144" w:type="dxa"/>
              </w:tblCellMar>
              <w:tblLook w:val="04A0" w:firstRow="1" w:lastRow="0" w:firstColumn="1" w:lastColumn="0" w:noHBand="0" w:noVBand="1"/>
              <w:tblDescription w:val="Photo with item description"/>
            </w:tblPr>
            <w:tblGrid>
              <w:gridCol w:w="2178"/>
              <w:gridCol w:w="4014"/>
            </w:tblGrid>
            <w:tr w:rsidR="007527FF" w:rsidRPr="00920F10">
              <w:tc>
                <w:tcPr>
                  <w:tcW w:w="2160" w:type="dxa"/>
                </w:tcPr>
                <w:tbl>
                  <w:tblPr>
                    <w:tblW w:w="0" w:type="auto"/>
                    <w:tblBorders>
                      <w:top w:val="single" w:sz="6" w:space="0" w:color="A6A6A6" w:themeColor="background1" w:themeShade="A6"/>
                      <w:left w:val="single" w:sz="6" w:space="0" w:color="A6A6A6" w:themeColor="background1" w:themeShade="A6"/>
                      <w:bottom w:val="single" w:sz="6" w:space="0" w:color="A6A6A6" w:themeColor="background1" w:themeShade="A6"/>
                      <w:right w:val="single" w:sz="6" w:space="0" w:color="A6A6A6" w:themeColor="background1" w:themeShade="A6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Picture frame"/>
                  </w:tblPr>
                  <w:tblGrid>
                    <w:gridCol w:w="2018"/>
                  </w:tblGrid>
                  <w:tr w:rsidR="007527FF" w:rsidRPr="00920F10">
                    <w:tc>
                      <w:tcPr>
                        <w:tcW w:w="0" w:type="auto"/>
                        <w:tcBorders>
                          <w:top w:val="single" w:sz="6" w:space="0" w:color="A6A6A6" w:themeColor="background1" w:themeShade="A6"/>
                          <w:bottom w:val="single" w:sz="6" w:space="0" w:color="A6A6A6" w:themeColor="background1" w:themeShade="A6"/>
                        </w:tcBorders>
                        <w:vAlign w:val="center"/>
                      </w:tcPr>
                      <w:p w:rsidR="007527FF" w:rsidRPr="00920F10" w:rsidRDefault="0072441F">
                        <w:pPr>
                          <w:pStyle w:val="Photo"/>
                          <w:rPr>
                            <w:noProof w:val="0"/>
                            <w:lang w:val="es-ES"/>
                          </w:rPr>
                        </w:pPr>
                        <w:r w:rsidRPr="00920F10">
                          <w:rPr>
                            <w:noProof w:val="0"/>
                            <w:lang w:val="es-ES" w:eastAsia="es-ES"/>
                          </w:rPr>
                          <w:drawing>
                            <wp:inline distT="0" distB="0" distL="0" distR="0" wp14:anchorId="34600DF9" wp14:editId="6404CD1E">
                              <wp:extent cx="1133475" cy="809625"/>
                              <wp:effectExtent l="0" t="0" r="9525" b="9525"/>
                              <wp:docPr id="10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002DFFAE.jpg"/>
                                      <pic:cNvPicPr/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33475" cy="80962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7527FF" w:rsidRPr="00920F10" w:rsidRDefault="007527FF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4032" w:type="dxa"/>
                </w:tcPr>
                <w:p w:rsidR="007527FF" w:rsidRPr="00920F10" w:rsidRDefault="007333C3" w:rsidP="007333C3">
                  <w:pPr>
                    <w:rPr>
                      <w:lang w:val="es-ES"/>
                    </w:rPr>
                  </w:pPr>
                  <w:r w:rsidRPr="00920F10">
                    <w:rPr>
                      <w:lang w:val="es-ES"/>
                    </w:rPr>
                    <w:t xml:space="preserve">¿Qué </w:t>
                  </w:r>
                  <w:r w:rsidRPr="00920F10">
                    <w:rPr>
                      <w:lang w:val="es-ES"/>
                    </w:rPr>
                    <w:t xml:space="preserve">hay </w:t>
                  </w:r>
                  <w:r w:rsidRPr="00920F10">
                    <w:rPr>
                      <w:lang w:val="es-ES"/>
                    </w:rPr>
                    <w:t>más divertido que sacar el perro a pasear? ¡Pues sacarlo a rodar! Est</w:t>
                  </w:r>
                  <w:r w:rsidRPr="00920F10">
                    <w:rPr>
                      <w:lang w:val="es-ES"/>
                    </w:rPr>
                    <w:t>a</w:t>
                  </w:r>
                  <w:r w:rsidRPr="00920F10">
                    <w:rPr>
                      <w:lang w:val="es-ES"/>
                    </w:rPr>
                    <w:t xml:space="preserve">s </w:t>
                  </w:r>
                  <w:r w:rsidRPr="00920F10">
                    <w:rPr>
                      <w:lang w:val="es-ES"/>
                    </w:rPr>
                    <w:t>mascotas de madera tallada</w:t>
                  </w:r>
                  <w:r w:rsidRPr="00920F10">
                    <w:rPr>
                      <w:lang w:val="es-ES"/>
                    </w:rPr>
                    <w:t xml:space="preserve">s a mano van sobre ruedas de giro suave y </w:t>
                  </w:r>
                  <w:r w:rsidRPr="00920F10">
                    <w:rPr>
                      <w:lang w:val="es-ES"/>
                    </w:rPr>
                    <w:t xml:space="preserve">se llevan con </w:t>
                  </w:r>
                  <w:r w:rsidRPr="00920F10">
                    <w:rPr>
                      <w:lang w:val="es-ES"/>
                    </w:rPr>
                    <w:t>mangos fáciles de sujetar para man</w:t>
                  </w:r>
                  <w:r w:rsidRPr="00920F10">
                    <w:rPr>
                      <w:lang w:val="es-ES"/>
                    </w:rPr>
                    <w:t>ita</w:t>
                  </w:r>
                  <w:r w:rsidRPr="00920F10">
                    <w:rPr>
                      <w:lang w:val="es-ES"/>
                    </w:rPr>
                    <w:t>s pequeñas</w:t>
                  </w:r>
                  <w:r w:rsidR="00737EEF" w:rsidRPr="00920F10">
                    <w:rPr>
                      <w:lang w:val="es-ES"/>
                    </w:rPr>
                    <w:t>.</w:t>
                  </w:r>
                </w:p>
              </w:tc>
            </w:tr>
          </w:tbl>
          <w:p w:rsidR="007527FF" w:rsidRPr="00920F10" w:rsidRDefault="002C27C9">
            <w:pPr>
              <w:pStyle w:val="Ttulo2"/>
              <w:rPr>
                <w:lang w:val="es-ES"/>
              </w:rPr>
            </w:pPr>
            <w:r w:rsidRPr="00920F10">
              <w:rPr>
                <w:lang w:val="es-ES"/>
              </w:rPr>
              <w:t>Los clásicos de siempre</w:t>
            </w:r>
          </w:p>
          <w:tbl>
            <w:tblPr>
              <w:tblW w:w="0" w:type="auto"/>
              <w:tblCellMar>
                <w:left w:w="0" w:type="dxa"/>
                <w:right w:w="144" w:type="dxa"/>
              </w:tblCellMar>
              <w:tblLook w:val="04A0" w:firstRow="1" w:lastRow="0" w:firstColumn="1" w:lastColumn="0" w:noHBand="0" w:noVBand="1"/>
              <w:tblDescription w:val="Photo with item description"/>
            </w:tblPr>
            <w:tblGrid>
              <w:gridCol w:w="2178"/>
              <w:gridCol w:w="4014"/>
            </w:tblGrid>
            <w:tr w:rsidR="007527FF" w:rsidRPr="00920F10">
              <w:tc>
                <w:tcPr>
                  <w:tcW w:w="2160" w:type="dxa"/>
                </w:tcPr>
                <w:tbl>
                  <w:tblPr>
                    <w:tblW w:w="0" w:type="auto"/>
                    <w:tblBorders>
                      <w:top w:val="single" w:sz="6" w:space="0" w:color="A6A6A6" w:themeColor="background1" w:themeShade="A6"/>
                      <w:left w:val="single" w:sz="6" w:space="0" w:color="A6A6A6" w:themeColor="background1" w:themeShade="A6"/>
                      <w:bottom w:val="single" w:sz="6" w:space="0" w:color="A6A6A6" w:themeColor="background1" w:themeShade="A6"/>
                      <w:right w:val="single" w:sz="6" w:space="0" w:color="A6A6A6" w:themeColor="background1" w:themeShade="A6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Picture frame"/>
                  </w:tblPr>
                  <w:tblGrid>
                    <w:gridCol w:w="2018"/>
                  </w:tblGrid>
                  <w:tr w:rsidR="007527FF" w:rsidRPr="00920F10">
                    <w:tc>
                      <w:tcPr>
                        <w:tcW w:w="0" w:type="auto"/>
                        <w:tcBorders>
                          <w:top w:val="single" w:sz="6" w:space="0" w:color="A6A6A6" w:themeColor="background1" w:themeShade="A6"/>
                          <w:bottom w:val="single" w:sz="6" w:space="0" w:color="A6A6A6" w:themeColor="background1" w:themeShade="A6"/>
                        </w:tcBorders>
                        <w:vAlign w:val="center"/>
                      </w:tcPr>
                      <w:p w:rsidR="007527FF" w:rsidRPr="00920F10" w:rsidRDefault="0072441F">
                        <w:pPr>
                          <w:pStyle w:val="Photo"/>
                          <w:rPr>
                            <w:noProof w:val="0"/>
                            <w:lang w:val="es-ES"/>
                          </w:rPr>
                        </w:pPr>
                        <w:r w:rsidRPr="00920F10">
                          <w:rPr>
                            <w:noProof w:val="0"/>
                            <w:lang w:val="es-ES" w:eastAsia="es-ES"/>
                          </w:rPr>
                          <w:drawing>
                            <wp:inline distT="0" distB="0" distL="0" distR="0" wp14:anchorId="12243573" wp14:editId="12234264">
                              <wp:extent cx="1134105" cy="810075"/>
                              <wp:effectExtent l="0" t="0" r="9525" b="9525"/>
                              <wp:docPr id="11" name="Pictur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002DFFAE.jpg"/>
                                      <pic:cNvPicPr/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34105" cy="81007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7527FF" w:rsidRPr="00920F10" w:rsidRDefault="007527FF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4032" w:type="dxa"/>
                </w:tcPr>
                <w:p w:rsidR="007527FF" w:rsidRPr="00920F10" w:rsidRDefault="007333C3" w:rsidP="007333C3">
                  <w:pPr>
                    <w:rPr>
                      <w:lang w:val="es-ES"/>
                    </w:rPr>
                  </w:pPr>
                  <w:r w:rsidRPr="00920F10">
                    <w:rPr>
                      <w:lang w:val="es-ES"/>
                    </w:rPr>
                    <w:t xml:space="preserve">¡Qué mejor manera de celebrar la Primavera que con Jack </w:t>
                  </w:r>
                  <w:r w:rsidRPr="00920F10">
                    <w:rPr>
                      <w:lang w:val="es-ES"/>
                    </w:rPr>
                    <w:t>y</w:t>
                  </w:r>
                  <w:r w:rsidRPr="00920F10">
                    <w:rPr>
                      <w:lang w:val="es-ES"/>
                    </w:rPr>
                    <w:t xml:space="preserve"> la caja de sorpresas! </w:t>
                  </w:r>
                  <w:r w:rsidRPr="00920F10">
                    <w:rPr>
                      <w:lang w:val="es-ES"/>
                    </w:rPr>
                    <w:t>Un muñeco fascinante que sorprenderá y hará</w:t>
                  </w:r>
                  <w:r w:rsidRPr="00920F10">
                    <w:rPr>
                      <w:lang w:val="es-ES"/>
                    </w:rPr>
                    <w:t xml:space="preserve"> las delicias de los más pequeños saltando </w:t>
                  </w:r>
                  <w:r w:rsidRPr="00920F10">
                    <w:rPr>
                      <w:lang w:val="es-ES"/>
                    </w:rPr>
                    <w:t xml:space="preserve">al destapar su </w:t>
                  </w:r>
                  <w:r w:rsidRPr="00920F10">
                    <w:rPr>
                      <w:lang w:val="es-ES"/>
                    </w:rPr>
                    <w:t>caja de madera tallada a mano</w:t>
                  </w:r>
                  <w:r w:rsidR="00BA3769" w:rsidRPr="00920F10">
                    <w:rPr>
                      <w:lang w:val="es-ES"/>
                    </w:rPr>
                    <w:t>.</w:t>
                  </w:r>
                </w:p>
              </w:tc>
            </w:tr>
          </w:tbl>
          <w:p w:rsidR="007527FF" w:rsidRPr="00920F10" w:rsidRDefault="007527FF">
            <w:pPr>
              <w:rPr>
                <w:lang w:val="es-ES"/>
              </w:rPr>
            </w:pPr>
          </w:p>
        </w:tc>
      </w:tr>
      <w:tr w:rsidR="007527FF" w:rsidRPr="00920F10">
        <w:trPr>
          <w:trHeight w:hRule="exact" w:val="504"/>
        </w:trPr>
        <w:tc>
          <w:tcPr>
            <w:tcW w:w="6192" w:type="dxa"/>
            <w:vAlign w:val="bottom"/>
          </w:tcPr>
          <w:p w:rsidR="007527FF" w:rsidRPr="00920F10" w:rsidRDefault="007527FF">
            <w:pPr>
              <w:pStyle w:val="Sinespaciado"/>
              <w:rPr>
                <w:rStyle w:val="Nmerodepgina"/>
                <w:lang w:val="es-ES"/>
              </w:rPr>
            </w:pPr>
          </w:p>
        </w:tc>
        <w:tc>
          <w:tcPr>
            <w:tcW w:w="864" w:type="dxa"/>
            <w:vAlign w:val="bottom"/>
          </w:tcPr>
          <w:p w:rsidR="007527FF" w:rsidRPr="00920F10" w:rsidRDefault="007527FF">
            <w:pPr>
              <w:pStyle w:val="Sinespaciado"/>
              <w:rPr>
                <w:lang w:val="es-ES"/>
              </w:rPr>
            </w:pPr>
          </w:p>
        </w:tc>
        <w:tc>
          <w:tcPr>
            <w:tcW w:w="864" w:type="dxa"/>
            <w:vAlign w:val="bottom"/>
          </w:tcPr>
          <w:p w:rsidR="007527FF" w:rsidRPr="00920F10" w:rsidRDefault="007527FF">
            <w:pPr>
              <w:pStyle w:val="Sinespaciado"/>
              <w:rPr>
                <w:lang w:val="es-ES"/>
              </w:rPr>
            </w:pPr>
          </w:p>
        </w:tc>
        <w:tc>
          <w:tcPr>
            <w:tcW w:w="6192" w:type="dxa"/>
            <w:vAlign w:val="bottom"/>
          </w:tcPr>
          <w:p w:rsidR="007527FF" w:rsidRPr="00920F10" w:rsidRDefault="0072441F">
            <w:pPr>
              <w:pStyle w:val="Sinespaciado"/>
              <w:jc w:val="right"/>
              <w:rPr>
                <w:rStyle w:val="Nmerodepgina"/>
                <w:lang w:val="es-ES"/>
              </w:rPr>
            </w:pPr>
            <w:r w:rsidRPr="00920F10">
              <w:rPr>
                <w:rStyle w:val="Nmerodepgina"/>
                <w:lang w:val="es-ES"/>
              </w:rPr>
              <w:t>5</w:t>
            </w:r>
          </w:p>
        </w:tc>
      </w:tr>
    </w:tbl>
    <w:p w:rsidR="007527FF" w:rsidRPr="00920F10" w:rsidRDefault="007527FF">
      <w:pPr>
        <w:pStyle w:val="Sinespaciado"/>
        <w:rPr>
          <w:lang w:val="es-E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age layout for 2 interior booklet pages"/>
      </w:tblPr>
      <w:tblGrid>
        <w:gridCol w:w="6192"/>
        <w:gridCol w:w="864"/>
        <w:gridCol w:w="864"/>
        <w:gridCol w:w="6192"/>
      </w:tblGrid>
      <w:tr w:rsidR="007527FF" w:rsidRPr="00920F10">
        <w:trPr>
          <w:trHeight w:hRule="exact" w:val="9792"/>
        </w:trPr>
        <w:tc>
          <w:tcPr>
            <w:tcW w:w="6192" w:type="dxa"/>
          </w:tcPr>
          <w:p w:rsidR="007527FF" w:rsidRPr="00920F10" w:rsidRDefault="00766C82">
            <w:pPr>
              <w:pStyle w:val="Ttulo1"/>
              <w:rPr>
                <w:lang w:val="es-ES"/>
              </w:rPr>
            </w:pPr>
            <w:r w:rsidRPr="00920F10">
              <w:rPr>
                <w:lang w:val="es-ES"/>
              </w:rPr>
              <w:lastRenderedPageBreak/>
              <w:t>Como a ti te gusta</w:t>
            </w:r>
          </w:p>
          <w:p w:rsidR="007527FF" w:rsidRPr="00920F10" w:rsidRDefault="00766C82">
            <w:pPr>
              <w:spacing w:after="200" w:line="264" w:lineRule="auto"/>
              <w:rPr>
                <w:lang w:val="es-ES"/>
              </w:rPr>
            </w:pPr>
            <w:r w:rsidRPr="00920F10">
              <w:rPr>
                <w:lang w:val="es-ES"/>
              </w:rPr>
              <w:t>Si has pensado que un documento tan atractivo como este tiene que ser difícil de diseñar, piénsalo otra vez</w:t>
            </w:r>
            <w:r w:rsidR="00C3375F">
              <w:rPr>
                <w:lang w:val="es-ES"/>
              </w:rPr>
              <w:t>.</w:t>
            </w:r>
          </w:p>
          <w:p w:rsidR="007527FF" w:rsidRPr="00920F10" w:rsidRDefault="00766C82">
            <w:pPr>
              <w:spacing w:after="200" w:line="264" w:lineRule="auto"/>
              <w:rPr>
                <w:lang w:val="es-ES"/>
              </w:rPr>
            </w:pPr>
            <w:r w:rsidRPr="00920F10">
              <w:rPr>
                <w:lang w:val="es-ES"/>
              </w:rPr>
              <w:t>Hemos creado estilos para que puedas aplicar el formato de este folleto en un solo clic. Echa un vistazo a la galería de Estilos de la ficha Inicio</w:t>
            </w:r>
            <w:r w:rsidR="0072441F" w:rsidRPr="00920F10">
              <w:rPr>
                <w:lang w:val="es-ES"/>
              </w:rPr>
              <w:t>.</w:t>
            </w:r>
          </w:p>
          <w:p w:rsidR="007527FF" w:rsidRPr="00920F10" w:rsidRDefault="00766C82">
            <w:pPr>
              <w:pStyle w:val="Cita"/>
              <w:rPr>
                <w:lang w:val="es-ES"/>
              </w:rPr>
            </w:pPr>
            <w:r w:rsidRPr="00920F10">
              <w:rPr>
                <w:lang w:val="es-ES"/>
              </w:rPr>
              <w:t xml:space="preserve">Este estilo </w:t>
            </w:r>
            <w:r w:rsidRPr="00920F10">
              <w:rPr>
                <w:lang w:val="es-ES"/>
              </w:rPr>
              <w:t xml:space="preserve">se llama </w:t>
            </w:r>
            <w:r w:rsidRPr="00920F10">
              <w:rPr>
                <w:lang w:val="es-ES"/>
              </w:rPr>
              <w:t>Cita</w:t>
            </w:r>
            <w:r w:rsidRPr="00920F10">
              <w:rPr>
                <w:lang w:val="es-ES"/>
              </w:rPr>
              <w:t xml:space="preserve"> y es</w:t>
            </w:r>
            <w:r w:rsidRPr="00920F10">
              <w:rPr>
                <w:lang w:val="es-ES"/>
              </w:rPr>
              <w:t xml:space="preserve"> </w:t>
            </w:r>
            <w:r w:rsidRPr="00920F10">
              <w:rPr>
                <w:lang w:val="es-ES"/>
              </w:rPr>
              <w:t>g</w:t>
            </w:r>
            <w:r w:rsidRPr="00920F10">
              <w:rPr>
                <w:lang w:val="es-ES"/>
              </w:rPr>
              <w:t xml:space="preserve">enial para </w:t>
            </w:r>
            <w:r w:rsidRPr="00920F10">
              <w:rPr>
                <w:lang w:val="es-ES"/>
              </w:rPr>
              <w:br/>
            </w:r>
            <w:r w:rsidRPr="00920F10">
              <w:rPr>
                <w:lang w:val="es-ES"/>
              </w:rPr>
              <w:t>resaltar cuestiones importantes</w:t>
            </w:r>
            <w:r w:rsidR="0072441F" w:rsidRPr="00920F10">
              <w:rPr>
                <w:lang w:val="es-ES"/>
              </w:rPr>
              <w:t>.</w:t>
            </w:r>
          </w:p>
          <w:p w:rsidR="007527FF" w:rsidRPr="00920F10" w:rsidRDefault="00766C82">
            <w:pPr>
              <w:pStyle w:val="Ttulo2"/>
              <w:rPr>
                <w:lang w:val="es-ES"/>
              </w:rPr>
            </w:pPr>
            <w:r w:rsidRPr="00920F10">
              <w:rPr>
                <w:lang w:val="es-ES"/>
              </w:rPr>
              <w:t>Personalización al vuelo</w:t>
            </w:r>
          </w:p>
          <w:p w:rsidR="007527FF" w:rsidRPr="00920F10" w:rsidRDefault="00455D82">
            <w:pPr>
              <w:rPr>
                <w:lang w:val="es-ES"/>
              </w:rPr>
            </w:pPr>
            <w:r w:rsidRPr="00920F10">
              <w:rPr>
                <w:lang w:val="es-ES"/>
              </w:rPr>
              <w:t>Si quieres probar otros estilos, en la ficha Diseño de la cinta encontrarás las galerías de Temas, Colores y Fuentes</w:t>
            </w:r>
            <w:r w:rsidR="0072441F" w:rsidRPr="00920F10">
              <w:rPr>
                <w:lang w:val="es-ES"/>
              </w:rPr>
              <w:t>.</w:t>
            </w:r>
          </w:p>
          <w:p w:rsidR="007527FF" w:rsidRPr="00920F10" w:rsidRDefault="00455D82">
            <w:pPr>
              <w:rPr>
                <w:lang w:val="es-ES"/>
              </w:rPr>
            </w:pPr>
            <w:r w:rsidRPr="00920F10">
              <w:rPr>
                <w:lang w:val="es-ES"/>
              </w:rPr>
              <w:t>¿Tu empresa tiene sus propias fuentes y colores? Ningún problema. Estas galerías tienen la opción de añadir galerías personalizadas</w:t>
            </w:r>
            <w:r w:rsidR="0072441F" w:rsidRPr="00920F10">
              <w:rPr>
                <w:lang w:val="es-ES"/>
              </w:rPr>
              <w:t>.</w:t>
            </w:r>
          </w:p>
          <w:p w:rsidR="007527FF" w:rsidRPr="00920F10" w:rsidRDefault="00455D82">
            <w:pPr>
              <w:pStyle w:val="Ttulo2"/>
              <w:rPr>
                <w:lang w:val="es-ES"/>
              </w:rPr>
            </w:pPr>
            <w:r w:rsidRPr="00920F10">
              <w:rPr>
                <w:lang w:val="es-ES"/>
              </w:rPr>
              <w:t>La foto perfecta</w:t>
            </w:r>
          </w:p>
          <w:p w:rsidR="007527FF" w:rsidRPr="00920F10" w:rsidRDefault="00455D82">
            <w:pPr>
              <w:rPr>
                <w:lang w:val="es-ES"/>
              </w:rPr>
            </w:pPr>
            <w:r w:rsidRPr="00920F10">
              <w:rPr>
                <w:lang w:val="es-ES"/>
              </w:rPr>
              <w:t>Si quieres sustituir cualquier foto por una tuya, solo tienes que hacer clic con el botón derecho del ratón y seleccionar Cambiar imagen</w:t>
            </w:r>
            <w:r w:rsidR="0072441F" w:rsidRPr="00920F10">
              <w:rPr>
                <w:lang w:val="es-ES"/>
              </w:rPr>
              <w:t>.</w:t>
            </w:r>
          </w:p>
          <w:p w:rsidR="007527FF" w:rsidRPr="00920F10" w:rsidRDefault="00455D82">
            <w:pPr>
              <w:rPr>
                <w:lang w:val="es-ES"/>
              </w:rPr>
            </w:pPr>
            <w:r w:rsidRPr="00920F10">
              <w:rPr>
                <w:lang w:val="es-ES"/>
              </w:rPr>
              <w:t>Si la foto no encaja perfectamente a la primera, recórtala y adáptala. Verás cómo no tardas nada. Solo tienes que seleccionar la imagen y, luego, en la ficha Herramientas de imagen, hacer clic en Recortar</w:t>
            </w:r>
            <w:r w:rsidR="0072441F" w:rsidRPr="00920F10">
              <w:rPr>
                <w:lang w:val="es-ES"/>
              </w:rPr>
              <w:t>.</w:t>
            </w:r>
          </w:p>
        </w:tc>
        <w:tc>
          <w:tcPr>
            <w:tcW w:w="864" w:type="dxa"/>
          </w:tcPr>
          <w:p w:rsidR="007527FF" w:rsidRPr="00920F10" w:rsidRDefault="007527FF">
            <w:pPr>
              <w:pStyle w:val="Sinespaciado"/>
              <w:rPr>
                <w:lang w:val="es-ES"/>
              </w:rPr>
            </w:pPr>
          </w:p>
        </w:tc>
        <w:tc>
          <w:tcPr>
            <w:tcW w:w="864" w:type="dxa"/>
          </w:tcPr>
          <w:p w:rsidR="007527FF" w:rsidRPr="00920F10" w:rsidRDefault="007527FF">
            <w:pPr>
              <w:pStyle w:val="Sinespaciado"/>
              <w:rPr>
                <w:lang w:val="es-ES"/>
              </w:rPr>
            </w:pPr>
          </w:p>
        </w:tc>
        <w:tc>
          <w:tcPr>
            <w:tcW w:w="6192" w:type="dxa"/>
          </w:tcPr>
          <w:p w:rsidR="007527FF" w:rsidRPr="00920F10" w:rsidRDefault="00C36906">
            <w:pPr>
              <w:pStyle w:val="Ttulo1"/>
              <w:rPr>
                <w:lang w:val="es-ES"/>
              </w:rPr>
            </w:pPr>
            <w:r w:rsidRPr="00920F10">
              <w:rPr>
                <w:lang w:val="es-ES"/>
              </w:rPr>
              <w:t>Novedades electrónica</w:t>
            </w:r>
            <w:r w:rsidR="00804D66" w:rsidRPr="00920F10">
              <w:rPr>
                <w:lang w:val="es-ES"/>
              </w:rPr>
              <w:t>s</w:t>
            </w:r>
          </w:p>
          <w:p w:rsidR="007527FF" w:rsidRPr="00920F10" w:rsidRDefault="00910C32">
            <w:pPr>
              <w:pStyle w:val="Ttulo2"/>
              <w:rPr>
                <w:lang w:val="es-ES"/>
              </w:rPr>
            </w:pPr>
            <w:r w:rsidRPr="00920F10">
              <w:rPr>
                <w:lang w:val="es-ES"/>
              </w:rPr>
              <w:t>Mi primer teclado</w:t>
            </w:r>
          </w:p>
          <w:tbl>
            <w:tblPr>
              <w:tblW w:w="0" w:type="auto"/>
              <w:tblCellMar>
                <w:left w:w="0" w:type="dxa"/>
                <w:right w:w="144" w:type="dxa"/>
              </w:tblCellMar>
              <w:tblLook w:val="04A0" w:firstRow="1" w:lastRow="0" w:firstColumn="1" w:lastColumn="0" w:noHBand="0" w:noVBand="1"/>
              <w:tblDescription w:val="Photo with item description"/>
            </w:tblPr>
            <w:tblGrid>
              <w:gridCol w:w="2160"/>
              <w:gridCol w:w="4032"/>
            </w:tblGrid>
            <w:tr w:rsidR="007527FF" w:rsidRPr="00920F10">
              <w:tc>
                <w:tcPr>
                  <w:tcW w:w="2160" w:type="dxa"/>
                </w:tcPr>
                <w:tbl>
                  <w:tblPr>
                    <w:tblW w:w="0" w:type="auto"/>
                    <w:tblBorders>
                      <w:top w:val="single" w:sz="6" w:space="0" w:color="A6A6A6" w:themeColor="background1" w:themeShade="A6"/>
                      <w:left w:val="single" w:sz="6" w:space="0" w:color="A6A6A6" w:themeColor="background1" w:themeShade="A6"/>
                      <w:bottom w:val="single" w:sz="6" w:space="0" w:color="A6A6A6" w:themeColor="background1" w:themeShade="A6"/>
                      <w:right w:val="single" w:sz="6" w:space="0" w:color="A6A6A6" w:themeColor="background1" w:themeShade="A6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Picture frame"/>
                  </w:tblPr>
                  <w:tblGrid>
                    <w:gridCol w:w="1399"/>
                  </w:tblGrid>
                  <w:tr w:rsidR="007527FF" w:rsidRPr="00920F10">
                    <w:tc>
                      <w:tcPr>
                        <w:tcW w:w="0" w:type="auto"/>
                        <w:tcBorders>
                          <w:top w:val="single" w:sz="6" w:space="0" w:color="A6A6A6" w:themeColor="background1" w:themeShade="A6"/>
                          <w:bottom w:val="single" w:sz="6" w:space="0" w:color="A6A6A6" w:themeColor="background1" w:themeShade="A6"/>
                        </w:tcBorders>
                        <w:vAlign w:val="center"/>
                      </w:tcPr>
                      <w:p w:rsidR="007527FF" w:rsidRPr="00920F10" w:rsidRDefault="0072441F">
                        <w:pPr>
                          <w:pStyle w:val="Photo"/>
                          <w:rPr>
                            <w:noProof w:val="0"/>
                            <w:lang w:val="es-ES"/>
                          </w:rPr>
                        </w:pPr>
                        <w:r w:rsidRPr="00920F10">
                          <w:rPr>
                            <w:noProof w:val="0"/>
                            <w:lang w:val="es-ES" w:eastAsia="es-ES"/>
                          </w:rPr>
                          <w:drawing>
                            <wp:inline distT="0" distB="0" distL="0" distR="0" wp14:anchorId="6C7EB5EA" wp14:editId="5415BD87">
                              <wp:extent cx="750570" cy="1143000"/>
                              <wp:effectExtent l="0" t="0" r="0" b="0"/>
                              <wp:docPr id="12" name="Picture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002DFFAE.jpg"/>
                                      <pic:cNvPicPr/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50570" cy="1143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7527FF" w:rsidRPr="00920F10" w:rsidRDefault="007527FF">
                  <w:pPr>
                    <w:pStyle w:val="Sinespaciado"/>
                    <w:rPr>
                      <w:lang w:val="es-ES"/>
                    </w:rPr>
                  </w:pPr>
                </w:p>
              </w:tc>
              <w:tc>
                <w:tcPr>
                  <w:tcW w:w="4032" w:type="dxa"/>
                </w:tcPr>
                <w:p w:rsidR="007527FF" w:rsidRPr="00920F10" w:rsidRDefault="00804D66" w:rsidP="00D969FC">
                  <w:pPr>
                    <w:rPr>
                      <w:lang w:val="es-ES"/>
                    </w:rPr>
                  </w:pPr>
                  <w:r w:rsidRPr="00920F10">
                    <w:rPr>
                      <w:lang w:val="es-ES"/>
                    </w:rPr>
                    <w:t xml:space="preserve">¿Qué música le gusta a tu hijo? ¿Beethoven, los Beatles, Bruce Springsteen? No importa. Con este teclado podrá </w:t>
                  </w:r>
                  <w:r w:rsidR="00D969FC" w:rsidRPr="00920F10">
                    <w:rPr>
                      <w:lang w:val="es-ES"/>
                    </w:rPr>
                    <w:t>oír sus canciones favoritas</w:t>
                  </w:r>
                  <w:r w:rsidRPr="00920F10">
                    <w:rPr>
                      <w:lang w:val="es-ES"/>
                    </w:rPr>
                    <w:t xml:space="preserve">, oír letras y palabras, e incluso </w:t>
                  </w:r>
                  <w:r w:rsidR="00D969FC" w:rsidRPr="00920F10">
                    <w:rPr>
                      <w:lang w:val="es-ES"/>
                    </w:rPr>
                    <w:t xml:space="preserve">crear </w:t>
                  </w:r>
                  <w:r w:rsidRPr="00920F10">
                    <w:rPr>
                      <w:lang w:val="es-ES"/>
                    </w:rPr>
                    <w:t xml:space="preserve">sus propias canciones. </w:t>
                  </w:r>
                  <w:r w:rsidR="00D969FC" w:rsidRPr="00920F10">
                    <w:rPr>
                      <w:lang w:val="es-ES"/>
                    </w:rPr>
                    <w:t>De colores básicos</w:t>
                  </w:r>
                  <w:r w:rsidRPr="00920F10">
                    <w:rPr>
                      <w:lang w:val="es-ES"/>
                    </w:rPr>
                    <w:t xml:space="preserve">, </w:t>
                  </w:r>
                  <w:r w:rsidR="00D969FC" w:rsidRPr="00920F10">
                    <w:rPr>
                      <w:lang w:val="es-ES"/>
                    </w:rPr>
                    <w:t xml:space="preserve">las </w:t>
                  </w:r>
                  <w:r w:rsidRPr="00920F10">
                    <w:rPr>
                      <w:lang w:val="es-ES"/>
                    </w:rPr>
                    <w:t xml:space="preserve">teclas </w:t>
                  </w:r>
                  <w:r w:rsidR="00D969FC" w:rsidRPr="00920F10">
                    <w:rPr>
                      <w:lang w:val="es-ES"/>
                    </w:rPr>
                    <w:t xml:space="preserve">son </w:t>
                  </w:r>
                  <w:r w:rsidRPr="00920F10">
                    <w:rPr>
                      <w:lang w:val="es-ES"/>
                    </w:rPr>
                    <w:t>manzan</w:t>
                  </w:r>
                  <w:r w:rsidR="00D969FC" w:rsidRPr="00920F10">
                    <w:rPr>
                      <w:lang w:val="es-ES"/>
                    </w:rPr>
                    <w:t>it</w:t>
                  </w:r>
                  <w:r w:rsidRPr="00920F10">
                    <w:rPr>
                      <w:lang w:val="es-ES"/>
                    </w:rPr>
                    <w:t>a</w:t>
                  </w:r>
                  <w:r w:rsidR="00D969FC" w:rsidRPr="00920F10">
                    <w:rPr>
                      <w:lang w:val="es-ES"/>
                    </w:rPr>
                    <w:t>s</w:t>
                  </w:r>
                  <w:r w:rsidRPr="00920F10">
                    <w:rPr>
                      <w:lang w:val="es-ES"/>
                    </w:rPr>
                    <w:t xml:space="preserve"> con etiquetas</w:t>
                  </w:r>
                  <w:r w:rsidR="00737EEF" w:rsidRPr="00920F10">
                    <w:rPr>
                      <w:lang w:val="es-ES"/>
                    </w:rPr>
                    <w:t>.</w:t>
                  </w:r>
                </w:p>
              </w:tc>
            </w:tr>
          </w:tbl>
          <w:p w:rsidR="007527FF" w:rsidRPr="00920F10" w:rsidRDefault="00B24CF3">
            <w:pPr>
              <w:pStyle w:val="Ttulo2"/>
              <w:rPr>
                <w:lang w:val="es-ES"/>
              </w:rPr>
            </w:pPr>
            <w:r w:rsidRPr="00920F10">
              <w:rPr>
                <w:lang w:val="es-ES"/>
              </w:rPr>
              <w:t>M</w:t>
            </w:r>
            <w:r w:rsidR="00910C32" w:rsidRPr="00920F10">
              <w:rPr>
                <w:lang w:val="es-ES"/>
              </w:rPr>
              <w:t>i amigo Robot</w:t>
            </w:r>
          </w:p>
          <w:tbl>
            <w:tblPr>
              <w:tblW w:w="0" w:type="auto"/>
              <w:tblCellMar>
                <w:left w:w="0" w:type="dxa"/>
                <w:right w:w="144" w:type="dxa"/>
              </w:tblCellMar>
              <w:tblLook w:val="04A0" w:firstRow="1" w:lastRow="0" w:firstColumn="1" w:lastColumn="0" w:noHBand="0" w:noVBand="1"/>
              <w:tblDescription w:val="Photo with item description"/>
            </w:tblPr>
            <w:tblGrid>
              <w:gridCol w:w="2160"/>
              <w:gridCol w:w="4032"/>
            </w:tblGrid>
            <w:tr w:rsidR="007527FF" w:rsidRPr="00920F10">
              <w:tc>
                <w:tcPr>
                  <w:tcW w:w="2160" w:type="dxa"/>
                </w:tcPr>
                <w:tbl>
                  <w:tblPr>
                    <w:tblW w:w="0" w:type="auto"/>
                    <w:tblBorders>
                      <w:top w:val="single" w:sz="6" w:space="0" w:color="A6A6A6" w:themeColor="background1" w:themeShade="A6"/>
                      <w:left w:val="single" w:sz="6" w:space="0" w:color="A6A6A6" w:themeColor="background1" w:themeShade="A6"/>
                      <w:bottom w:val="single" w:sz="6" w:space="0" w:color="A6A6A6" w:themeColor="background1" w:themeShade="A6"/>
                      <w:right w:val="single" w:sz="6" w:space="0" w:color="A6A6A6" w:themeColor="background1" w:themeShade="A6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Picture frame"/>
                  </w:tblPr>
                  <w:tblGrid>
                    <w:gridCol w:w="1538"/>
                  </w:tblGrid>
                  <w:tr w:rsidR="007527FF" w:rsidRPr="00920F10">
                    <w:tc>
                      <w:tcPr>
                        <w:tcW w:w="0" w:type="auto"/>
                        <w:tcBorders>
                          <w:top w:val="single" w:sz="6" w:space="0" w:color="A6A6A6" w:themeColor="background1" w:themeShade="A6"/>
                          <w:bottom w:val="single" w:sz="6" w:space="0" w:color="A6A6A6" w:themeColor="background1" w:themeShade="A6"/>
                        </w:tcBorders>
                        <w:vAlign w:val="center"/>
                      </w:tcPr>
                      <w:p w:rsidR="007527FF" w:rsidRPr="00920F10" w:rsidRDefault="0072441F">
                        <w:pPr>
                          <w:pStyle w:val="Photo"/>
                          <w:rPr>
                            <w:noProof w:val="0"/>
                            <w:lang w:val="es-ES"/>
                          </w:rPr>
                        </w:pPr>
                        <w:r w:rsidRPr="00920F10">
                          <w:rPr>
                            <w:noProof w:val="0"/>
                            <w:lang w:val="es-ES" w:eastAsia="es-ES"/>
                          </w:rPr>
                          <w:drawing>
                            <wp:inline distT="0" distB="0" distL="0" distR="0" wp14:anchorId="6ADC2BBF" wp14:editId="1B8740FD">
                              <wp:extent cx="838924" cy="1142365"/>
                              <wp:effectExtent l="0" t="0" r="0" b="635"/>
                              <wp:docPr id="13" name="Picture 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002DFFAE.jpg"/>
                                      <pic:cNvPicPr/>
                                    </pic:nvPicPr>
                                    <pic:blipFill>
                                      <a:blip r:embed="rId1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8924" cy="114236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7527FF" w:rsidRPr="00920F10" w:rsidRDefault="007527FF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4032" w:type="dxa"/>
                </w:tcPr>
                <w:p w:rsidR="007527FF" w:rsidRPr="00920F10" w:rsidRDefault="00532FE2" w:rsidP="00B24CF3">
                  <w:pPr>
                    <w:rPr>
                      <w:lang w:val="es-ES"/>
                    </w:rPr>
                  </w:pPr>
                  <w:r w:rsidRPr="00920F10">
                    <w:rPr>
                      <w:lang w:val="es-ES"/>
                    </w:rPr>
                    <w:t>Esta maravilla robótica anda, habla y en nada será más que un simple juguete para tu hijo: ¡su mejor amigo electrónico! Mi amigo Robot responde a comandos de voz y es capaz de realizar muchas tareas básicas como limpiar el dormitorio, poner la mesa y tender la colada</w:t>
                  </w:r>
                  <w:r w:rsidR="00B24CF3" w:rsidRPr="00920F10">
                    <w:rPr>
                      <w:lang w:val="es-ES"/>
                    </w:rPr>
                    <w:t>.</w:t>
                  </w:r>
                </w:p>
              </w:tc>
            </w:tr>
          </w:tbl>
          <w:p w:rsidR="007527FF" w:rsidRPr="00920F10" w:rsidRDefault="00C02205">
            <w:pPr>
              <w:pStyle w:val="Ttulo2"/>
              <w:rPr>
                <w:lang w:val="es-ES"/>
              </w:rPr>
            </w:pPr>
            <w:r w:rsidRPr="00920F10">
              <w:rPr>
                <w:lang w:val="es-ES"/>
              </w:rPr>
              <w:t>M</w:t>
            </w:r>
            <w:r w:rsidR="00532FE2" w:rsidRPr="00920F10">
              <w:rPr>
                <w:lang w:val="es-ES"/>
              </w:rPr>
              <w:t>i cohet</w:t>
            </w:r>
            <w:r w:rsidR="00910C32" w:rsidRPr="00920F10">
              <w:rPr>
                <w:lang w:val="es-ES"/>
              </w:rPr>
              <w:t>e rojo</w:t>
            </w:r>
          </w:p>
          <w:tbl>
            <w:tblPr>
              <w:tblW w:w="0" w:type="auto"/>
              <w:tblCellMar>
                <w:left w:w="0" w:type="dxa"/>
                <w:right w:w="144" w:type="dxa"/>
              </w:tblCellMar>
              <w:tblLook w:val="04A0" w:firstRow="1" w:lastRow="0" w:firstColumn="1" w:lastColumn="0" w:noHBand="0" w:noVBand="1"/>
              <w:tblDescription w:val="Photo with item description"/>
            </w:tblPr>
            <w:tblGrid>
              <w:gridCol w:w="2160"/>
              <w:gridCol w:w="4032"/>
            </w:tblGrid>
            <w:tr w:rsidR="007527FF" w:rsidRPr="00920F10">
              <w:tc>
                <w:tcPr>
                  <w:tcW w:w="2160" w:type="dxa"/>
                </w:tcPr>
                <w:tbl>
                  <w:tblPr>
                    <w:tblW w:w="0" w:type="auto"/>
                    <w:tblBorders>
                      <w:top w:val="single" w:sz="6" w:space="0" w:color="A6A6A6" w:themeColor="background1" w:themeShade="A6"/>
                      <w:left w:val="single" w:sz="6" w:space="0" w:color="A6A6A6" w:themeColor="background1" w:themeShade="A6"/>
                      <w:bottom w:val="single" w:sz="6" w:space="0" w:color="A6A6A6" w:themeColor="background1" w:themeShade="A6"/>
                      <w:right w:val="single" w:sz="6" w:space="0" w:color="A6A6A6" w:themeColor="background1" w:themeShade="A6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Picture frame"/>
                  </w:tblPr>
                  <w:tblGrid>
                    <w:gridCol w:w="1508"/>
                  </w:tblGrid>
                  <w:tr w:rsidR="007527FF" w:rsidRPr="00920F10">
                    <w:tc>
                      <w:tcPr>
                        <w:tcW w:w="0" w:type="auto"/>
                        <w:tcBorders>
                          <w:top w:val="single" w:sz="6" w:space="0" w:color="A6A6A6" w:themeColor="background1" w:themeShade="A6"/>
                          <w:bottom w:val="single" w:sz="6" w:space="0" w:color="A6A6A6" w:themeColor="background1" w:themeShade="A6"/>
                        </w:tcBorders>
                        <w:vAlign w:val="center"/>
                      </w:tcPr>
                      <w:p w:rsidR="007527FF" w:rsidRPr="00920F10" w:rsidRDefault="0072441F">
                        <w:pPr>
                          <w:pStyle w:val="Photo"/>
                          <w:rPr>
                            <w:noProof w:val="0"/>
                            <w:lang w:val="es-ES"/>
                          </w:rPr>
                        </w:pPr>
                        <w:r w:rsidRPr="00920F10">
                          <w:rPr>
                            <w:noProof w:val="0"/>
                            <w:lang w:val="es-ES" w:eastAsia="es-ES"/>
                          </w:rPr>
                          <w:drawing>
                            <wp:inline distT="0" distB="0" distL="0" distR="0" wp14:anchorId="5E7DDA42" wp14:editId="1D2B05FF">
                              <wp:extent cx="815340" cy="1143000"/>
                              <wp:effectExtent l="0" t="0" r="3810" b="0"/>
                              <wp:docPr id="14" name="Picture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002DFFAE.jpg"/>
                                      <pic:cNvPicPr/>
                                    </pic:nvPicPr>
                                    <pic:blipFill>
                                      <a:blip r:embed="rId2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15340" cy="11430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7527FF" w:rsidRPr="00920F10" w:rsidRDefault="007527FF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4032" w:type="dxa"/>
                </w:tcPr>
                <w:p w:rsidR="007527FF" w:rsidRPr="00920F10" w:rsidRDefault="00532FE2" w:rsidP="00326162">
                  <w:pPr>
                    <w:rPr>
                      <w:lang w:val="es-ES"/>
                    </w:rPr>
                  </w:pPr>
                  <w:r w:rsidRPr="00920F10">
                    <w:rPr>
                      <w:lang w:val="es-ES"/>
                    </w:rPr>
                    <w:t>¡A la luna y más allá! Aunque no te lo creas, este cohete que parece tan sencillo vuela de verdad. Con encendido electrónico de dos tiempos y un paracaídas de aterrizaje reutilizable, este juguete de altos vuelos vuela alto y regresa sano y salvo a manos de su joven explorador espacial</w:t>
                  </w:r>
                  <w:r w:rsidR="00BA3769" w:rsidRPr="00920F10">
                    <w:rPr>
                      <w:lang w:val="es-ES"/>
                    </w:rPr>
                    <w:t>.</w:t>
                  </w:r>
                </w:p>
              </w:tc>
            </w:tr>
          </w:tbl>
          <w:p w:rsidR="007527FF" w:rsidRPr="00920F10" w:rsidRDefault="007527FF">
            <w:pPr>
              <w:rPr>
                <w:lang w:val="es-ES"/>
              </w:rPr>
            </w:pPr>
          </w:p>
        </w:tc>
      </w:tr>
      <w:tr w:rsidR="007527FF" w:rsidRPr="00920F10">
        <w:trPr>
          <w:trHeight w:hRule="exact" w:val="504"/>
        </w:trPr>
        <w:tc>
          <w:tcPr>
            <w:tcW w:w="6192" w:type="dxa"/>
            <w:vAlign w:val="bottom"/>
          </w:tcPr>
          <w:p w:rsidR="007527FF" w:rsidRPr="00920F10" w:rsidRDefault="0072441F">
            <w:pPr>
              <w:pStyle w:val="Sinespaciado"/>
              <w:rPr>
                <w:rStyle w:val="Nmerodepgina"/>
                <w:lang w:val="es-ES"/>
              </w:rPr>
            </w:pPr>
            <w:r w:rsidRPr="00920F10">
              <w:rPr>
                <w:rStyle w:val="Nmerodepgina"/>
                <w:lang w:val="es-ES"/>
              </w:rPr>
              <w:t>4</w:t>
            </w:r>
          </w:p>
        </w:tc>
        <w:tc>
          <w:tcPr>
            <w:tcW w:w="864" w:type="dxa"/>
            <w:vAlign w:val="bottom"/>
          </w:tcPr>
          <w:p w:rsidR="007527FF" w:rsidRPr="00920F10" w:rsidRDefault="007527FF">
            <w:pPr>
              <w:pStyle w:val="Sinespaciado"/>
              <w:rPr>
                <w:lang w:val="es-ES"/>
              </w:rPr>
            </w:pPr>
          </w:p>
        </w:tc>
        <w:tc>
          <w:tcPr>
            <w:tcW w:w="864" w:type="dxa"/>
            <w:vAlign w:val="bottom"/>
          </w:tcPr>
          <w:p w:rsidR="007527FF" w:rsidRPr="00920F10" w:rsidRDefault="007527FF">
            <w:pPr>
              <w:pStyle w:val="Sinespaciado"/>
              <w:rPr>
                <w:lang w:val="es-ES"/>
              </w:rPr>
            </w:pPr>
          </w:p>
        </w:tc>
        <w:tc>
          <w:tcPr>
            <w:tcW w:w="6192" w:type="dxa"/>
            <w:vAlign w:val="bottom"/>
          </w:tcPr>
          <w:p w:rsidR="007527FF" w:rsidRPr="00920F10" w:rsidRDefault="0072441F">
            <w:pPr>
              <w:pStyle w:val="Sinespaciado"/>
              <w:jc w:val="right"/>
              <w:rPr>
                <w:rStyle w:val="Nmerodepgina"/>
                <w:lang w:val="es-ES"/>
              </w:rPr>
            </w:pPr>
            <w:r w:rsidRPr="00920F10">
              <w:rPr>
                <w:rStyle w:val="Nmerodepgina"/>
                <w:lang w:val="es-ES"/>
              </w:rPr>
              <w:t>1</w:t>
            </w:r>
          </w:p>
        </w:tc>
      </w:tr>
    </w:tbl>
    <w:p w:rsidR="007527FF" w:rsidRPr="00920F10" w:rsidRDefault="007527FF">
      <w:pPr>
        <w:pStyle w:val="Sinespaciado"/>
        <w:rPr>
          <w:lang w:val="es-E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age layout for 2 interior booklet pages"/>
      </w:tblPr>
      <w:tblGrid>
        <w:gridCol w:w="6192"/>
        <w:gridCol w:w="864"/>
        <w:gridCol w:w="864"/>
        <w:gridCol w:w="6192"/>
      </w:tblGrid>
      <w:tr w:rsidR="007527FF" w:rsidRPr="00920F10">
        <w:trPr>
          <w:trHeight w:hRule="exact" w:val="9792"/>
        </w:trPr>
        <w:tc>
          <w:tcPr>
            <w:tcW w:w="6192" w:type="dxa"/>
          </w:tcPr>
          <w:p w:rsidR="007527FF" w:rsidRPr="00920F10" w:rsidRDefault="00D37C9B">
            <w:pPr>
              <w:pStyle w:val="Ttulo1"/>
              <w:rPr>
                <w:lang w:val="es-ES"/>
              </w:rPr>
            </w:pPr>
            <w:r w:rsidRPr="00920F10">
              <w:rPr>
                <w:lang w:val="es-ES"/>
              </w:rPr>
              <w:lastRenderedPageBreak/>
              <w:t>¿</w:t>
            </w:r>
            <w:r w:rsidR="00910C32" w:rsidRPr="00920F10">
              <w:rPr>
                <w:lang w:val="es-ES"/>
              </w:rPr>
              <w:t xml:space="preserve">Por qué </w:t>
            </w:r>
            <w:r w:rsidR="0048600D" w:rsidRPr="00920F10">
              <w:rPr>
                <w:lang w:val="es-ES"/>
              </w:rPr>
              <w:t>Wingtip Toys?</w:t>
            </w:r>
          </w:p>
          <w:p w:rsidR="007527FF" w:rsidRPr="00920F10" w:rsidRDefault="00D37C9B">
            <w:pPr>
              <w:pStyle w:val="Ttulo2"/>
              <w:spacing w:before="180"/>
              <w:rPr>
                <w:lang w:val="es-ES"/>
              </w:rPr>
            </w:pPr>
            <w:r w:rsidRPr="00920F10">
              <w:rPr>
                <w:lang w:val="es-ES"/>
              </w:rPr>
              <w:t>Nuestros</w:t>
            </w:r>
            <w:r w:rsidR="0048600D" w:rsidRPr="00920F10">
              <w:rPr>
                <w:lang w:val="es-ES"/>
              </w:rPr>
              <w:t xml:space="preserve"> Empl</w:t>
            </w:r>
            <w:r w:rsidRPr="00920F10">
              <w:rPr>
                <w:lang w:val="es-ES"/>
              </w:rPr>
              <w:t>eados son fuera de serie</w:t>
            </w:r>
          </w:p>
          <w:p w:rsidR="007527FF" w:rsidRPr="00920F10" w:rsidRDefault="00D37C9B">
            <w:pPr>
              <w:spacing w:after="200" w:line="264" w:lineRule="auto"/>
              <w:rPr>
                <w:lang w:val="es-ES"/>
              </w:rPr>
            </w:pPr>
            <w:r w:rsidRPr="00920F10">
              <w:rPr>
                <w:lang w:val="es-ES"/>
              </w:rPr>
              <w:t xml:space="preserve">En Wingtip Toys tenemos el honor de trabajar con los mejores Jugueteros de América. Todos nuestros Jugueteros y Empleados están profundamente comprometidos con la creación de juguetes </w:t>
            </w:r>
            <w:r w:rsidR="00C3375F">
              <w:rPr>
                <w:lang w:val="es-ES"/>
              </w:rPr>
              <w:t xml:space="preserve">para </w:t>
            </w:r>
            <w:r w:rsidRPr="00920F10">
              <w:rPr>
                <w:lang w:val="es-ES"/>
              </w:rPr>
              <w:t>aportar experiencia</w:t>
            </w:r>
            <w:r w:rsidR="00C3375F">
              <w:rPr>
                <w:lang w:val="es-ES"/>
              </w:rPr>
              <w:t>s únicas a nuestros Clientes</w:t>
            </w:r>
            <w:r w:rsidRPr="00920F10">
              <w:rPr>
                <w:lang w:val="es-ES"/>
              </w:rPr>
              <w:t xml:space="preserve">. </w:t>
            </w:r>
            <w:r w:rsidR="00C3375F">
              <w:rPr>
                <w:lang w:val="es-ES"/>
              </w:rPr>
              <w:t xml:space="preserve">Oímos todas las </w:t>
            </w:r>
            <w:r w:rsidRPr="00920F10">
              <w:rPr>
                <w:lang w:val="es-ES"/>
              </w:rPr>
              <w:t>idea</w:t>
            </w:r>
            <w:r w:rsidR="00C3375F">
              <w:rPr>
                <w:lang w:val="es-ES"/>
              </w:rPr>
              <w:t>s</w:t>
            </w:r>
            <w:r w:rsidRPr="00920F10">
              <w:rPr>
                <w:lang w:val="es-ES"/>
              </w:rPr>
              <w:t xml:space="preserve">, así que </w:t>
            </w:r>
            <w:r w:rsidR="00C3375F">
              <w:rPr>
                <w:lang w:val="es-ES"/>
              </w:rPr>
              <w:t xml:space="preserve">comparte con nosotros </w:t>
            </w:r>
            <w:r w:rsidRPr="00920F10">
              <w:rPr>
                <w:lang w:val="es-ES"/>
              </w:rPr>
              <w:t>tus sueños para que podamos hacerlos realidad</w:t>
            </w:r>
            <w:r w:rsidR="00C3375F">
              <w:rPr>
                <w:lang w:val="es-ES"/>
              </w:rPr>
              <w:t>.</w:t>
            </w:r>
          </w:p>
          <w:p w:rsidR="007527FF" w:rsidRPr="00920F10" w:rsidRDefault="0072441F">
            <w:pPr>
              <w:pStyle w:val="Cita"/>
              <w:rPr>
                <w:lang w:val="es-ES"/>
              </w:rPr>
            </w:pPr>
            <w:r w:rsidRPr="00920F10">
              <w:rPr>
                <w:lang w:val="es-ES"/>
              </w:rPr>
              <w:t>“</w:t>
            </w:r>
            <w:r w:rsidR="00D37C9B" w:rsidRPr="00920F10">
              <w:rPr>
                <w:lang w:val="es-ES"/>
              </w:rPr>
              <w:t xml:space="preserve">Vuestra empresa es la mejor. No </w:t>
            </w:r>
            <w:r w:rsidR="00C3375F">
              <w:rPr>
                <w:lang w:val="es-ES"/>
              </w:rPr>
              <w:t>se</w:t>
            </w:r>
            <w:r w:rsidR="00D37C9B" w:rsidRPr="00920F10">
              <w:rPr>
                <w:lang w:val="es-ES"/>
              </w:rPr>
              <w:t xml:space="preserve"> </w:t>
            </w:r>
            <w:r w:rsidR="00C3375F">
              <w:rPr>
                <w:lang w:val="es-ES"/>
              </w:rPr>
              <w:t xml:space="preserve">puede vivir </w:t>
            </w:r>
            <w:r w:rsidR="00D37C9B" w:rsidRPr="00920F10">
              <w:rPr>
                <w:lang w:val="es-ES"/>
              </w:rPr>
              <w:t>sin vuestros juguetes</w:t>
            </w:r>
            <w:r w:rsidRPr="00920F10">
              <w:rPr>
                <w:lang w:val="es-ES"/>
              </w:rPr>
              <w:t>”</w:t>
            </w:r>
            <w:r w:rsidR="00D37C9B" w:rsidRPr="00920F10">
              <w:rPr>
                <w:lang w:val="es-ES"/>
              </w:rPr>
              <w:t>.</w:t>
            </w:r>
            <w:r w:rsidRPr="00920F10">
              <w:rPr>
                <w:lang w:val="es-ES"/>
              </w:rPr>
              <w:t xml:space="preserve"> —</w:t>
            </w:r>
            <w:r w:rsidR="00D37C9B" w:rsidRPr="00920F10">
              <w:rPr>
                <w:lang w:val="es-ES"/>
              </w:rPr>
              <w:t xml:space="preserve"> </w:t>
            </w:r>
            <w:r w:rsidR="00D37C9B" w:rsidRPr="00920F10">
              <w:rPr>
                <w:lang w:val="es-ES"/>
              </w:rPr>
              <w:t>Un Cliente muy inteligente</w:t>
            </w:r>
          </w:p>
          <w:p w:rsidR="007527FF" w:rsidRPr="00920F10" w:rsidRDefault="00910C32">
            <w:pPr>
              <w:pStyle w:val="Ttulo2"/>
              <w:rPr>
                <w:lang w:val="es-ES"/>
              </w:rPr>
            </w:pPr>
            <w:r w:rsidRPr="00920F10">
              <w:rPr>
                <w:lang w:val="es-ES"/>
              </w:rPr>
              <w:t xml:space="preserve">Nuestros </w:t>
            </w:r>
            <w:r w:rsidR="00D37C9B" w:rsidRPr="00920F10">
              <w:rPr>
                <w:lang w:val="es-ES"/>
              </w:rPr>
              <w:t>C</w:t>
            </w:r>
            <w:r w:rsidRPr="00920F10">
              <w:rPr>
                <w:lang w:val="es-ES"/>
              </w:rPr>
              <w:t>lientes marcan la diferencia</w:t>
            </w:r>
          </w:p>
          <w:p w:rsidR="009211FB" w:rsidRPr="00920F10" w:rsidRDefault="00D37C9B">
            <w:pPr>
              <w:spacing w:after="200" w:line="264" w:lineRule="auto"/>
              <w:rPr>
                <w:lang w:val="es-ES"/>
              </w:rPr>
            </w:pPr>
            <w:r w:rsidRPr="00920F10">
              <w:rPr>
                <w:lang w:val="es-ES"/>
              </w:rPr>
              <w:t xml:space="preserve">El contenido de este catálogo lo hemos seleccionado a partir de </w:t>
            </w:r>
            <w:r w:rsidRPr="00920F10">
              <w:rPr>
                <w:lang w:val="es-ES"/>
              </w:rPr>
              <w:t xml:space="preserve">las </w:t>
            </w:r>
            <w:r w:rsidRPr="00920F10">
              <w:rPr>
                <w:lang w:val="es-ES"/>
              </w:rPr>
              <w:t>sugerencias</w:t>
            </w:r>
            <w:r w:rsidRPr="00920F10">
              <w:rPr>
                <w:lang w:val="es-ES"/>
              </w:rPr>
              <w:t xml:space="preserve"> de</w:t>
            </w:r>
            <w:r w:rsidRPr="00920F10">
              <w:rPr>
                <w:lang w:val="es-ES"/>
              </w:rPr>
              <w:t xml:space="preserve"> nuestros Clientes. Sí, Cliente</w:t>
            </w:r>
            <w:r w:rsidR="00B43C46" w:rsidRPr="00920F10">
              <w:rPr>
                <w:lang w:val="es-ES"/>
              </w:rPr>
              <w:t>s</w:t>
            </w:r>
            <w:r w:rsidRPr="00920F10">
              <w:rPr>
                <w:lang w:val="es-ES"/>
              </w:rPr>
              <w:t xml:space="preserve"> con “C” mayúscula porque sin vosotros, nuestros Jugueteros. Empleados y demás Miembros del Equipo no habría</w:t>
            </w:r>
            <w:r w:rsidR="00B43C46" w:rsidRPr="00920F10">
              <w:rPr>
                <w:lang w:val="es-ES"/>
              </w:rPr>
              <w:t>mos</w:t>
            </w:r>
            <w:r w:rsidRPr="00920F10">
              <w:rPr>
                <w:lang w:val="es-ES"/>
              </w:rPr>
              <w:t xml:space="preserve"> </w:t>
            </w:r>
            <w:r w:rsidRPr="00920F10">
              <w:rPr>
                <w:lang w:val="es-ES"/>
              </w:rPr>
              <w:t>alcanzado nunca</w:t>
            </w:r>
            <w:r w:rsidRPr="00920F10">
              <w:rPr>
                <w:lang w:val="es-ES"/>
              </w:rPr>
              <w:t xml:space="preserve"> </w:t>
            </w:r>
            <w:r w:rsidRPr="00920F10">
              <w:rPr>
                <w:lang w:val="es-ES"/>
              </w:rPr>
              <w:t xml:space="preserve">tanto </w:t>
            </w:r>
            <w:r w:rsidRPr="00920F10">
              <w:rPr>
                <w:lang w:val="es-ES"/>
              </w:rPr>
              <w:t>éxito</w:t>
            </w:r>
            <w:r w:rsidR="00B43C46" w:rsidRPr="00920F10">
              <w:rPr>
                <w:lang w:val="es-ES"/>
              </w:rPr>
              <w:t xml:space="preserve"> como ahora</w:t>
            </w:r>
            <w:r w:rsidR="009211FB" w:rsidRPr="00920F10">
              <w:rPr>
                <w:lang w:val="es-ES"/>
              </w:rPr>
              <w:t>.</w:t>
            </w:r>
          </w:p>
          <w:p w:rsidR="007527FF" w:rsidRPr="00920F10" w:rsidRDefault="00B43C46">
            <w:pPr>
              <w:spacing w:before="200" w:after="200" w:line="264" w:lineRule="auto"/>
              <w:rPr>
                <w:lang w:val="es-ES"/>
              </w:rPr>
            </w:pPr>
            <w:r w:rsidRPr="00920F10">
              <w:rPr>
                <w:lang w:val="es-ES"/>
              </w:rPr>
              <w:t xml:space="preserve">Queremos dar las gracias de manera muy especial a </w:t>
            </w:r>
            <w:r w:rsidR="00C3375F">
              <w:rPr>
                <w:lang w:val="es-ES"/>
              </w:rPr>
              <w:t>los siguientes</w:t>
            </w:r>
            <w:r w:rsidRPr="00920F10">
              <w:rPr>
                <w:lang w:val="es-ES"/>
              </w:rPr>
              <w:t xml:space="preserve"> Clientes</w:t>
            </w:r>
            <w:r w:rsidR="00D37C9B" w:rsidRPr="00920F10">
              <w:rPr>
                <w:lang w:val="es-ES"/>
              </w:rPr>
              <w:t xml:space="preserve">, por ayudarnos a cosechar tantos éxitos en estos últimos </w:t>
            </w:r>
            <w:r w:rsidRPr="00920F10">
              <w:rPr>
                <w:lang w:val="es-ES"/>
              </w:rPr>
              <w:t>5</w:t>
            </w:r>
            <w:r w:rsidR="00D37C9B" w:rsidRPr="00920F10">
              <w:rPr>
                <w:lang w:val="es-ES"/>
              </w:rPr>
              <w:t xml:space="preserve"> años</w:t>
            </w:r>
            <w:r w:rsidR="0072441F" w:rsidRPr="00920F10">
              <w:rPr>
                <w:lang w:val="es-ES"/>
              </w:rPr>
              <w:t>:</w:t>
            </w:r>
          </w:p>
          <w:p w:rsidR="007527FF" w:rsidRPr="00920F10" w:rsidRDefault="002B23B8" w:rsidP="00462900">
            <w:pPr>
              <w:pStyle w:val="Listaconvietas"/>
              <w:spacing w:after="0" w:line="264" w:lineRule="auto"/>
              <w:ind w:left="431" w:hanging="289"/>
              <w:rPr>
                <w:lang w:val="es-ES"/>
              </w:rPr>
            </w:pPr>
            <w:r w:rsidRPr="00920F10">
              <w:rPr>
                <w:lang w:val="es-ES"/>
              </w:rPr>
              <w:t>Blue Yonder Airlines</w:t>
            </w:r>
          </w:p>
          <w:p w:rsidR="007527FF" w:rsidRPr="00920F10" w:rsidRDefault="002B23B8" w:rsidP="00462900">
            <w:pPr>
              <w:pStyle w:val="Listaconvietas"/>
              <w:spacing w:line="264" w:lineRule="auto"/>
              <w:ind w:left="431" w:hanging="289"/>
              <w:rPr>
                <w:lang w:val="es-ES"/>
              </w:rPr>
            </w:pPr>
            <w:r w:rsidRPr="00920F10">
              <w:rPr>
                <w:lang w:val="es-ES"/>
              </w:rPr>
              <w:t>Northwind Traders</w:t>
            </w:r>
          </w:p>
          <w:p w:rsidR="007527FF" w:rsidRPr="00920F10" w:rsidRDefault="00C3375F" w:rsidP="00C3375F">
            <w:pPr>
              <w:rPr>
                <w:lang w:val="es-ES"/>
              </w:rPr>
            </w:pPr>
            <w:r>
              <w:rPr>
                <w:lang w:val="es-ES"/>
              </w:rPr>
              <w:t>Adicionalmente</w:t>
            </w:r>
            <w:r w:rsidR="0072441F" w:rsidRPr="00920F10">
              <w:rPr>
                <w:lang w:val="es-ES"/>
              </w:rPr>
              <w:t xml:space="preserve">, </w:t>
            </w:r>
            <w:r>
              <w:rPr>
                <w:lang w:val="es-ES"/>
              </w:rPr>
              <w:t xml:space="preserve">podrías incluir una lista numerada de </w:t>
            </w:r>
            <w:r w:rsidR="0072441F" w:rsidRPr="00920F10">
              <w:rPr>
                <w:lang w:val="es-ES"/>
              </w:rPr>
              <w:t>product</w:t>
            </w:r>
            <w:r>
              <w:rPr>
                <w:lang w:val="es-ES"/>
              </w:rPr>
              <w:t>os, servicio</w:t>
            </w:r>
            <w:r w:rsidR="0072441F" w:rsidRPr="00920F10">
              <w:rPr>
                <w:lang w:val="es-ES"/>
              </w:rPr>
              <w:t>s</w:t>
            </w:r>
            <w:r>
              <w:rPr>
                <w:lang w:val="es-ES"/>
              </w:rPr>
              <w:t xml:space="preserve"> o ventajas de trabajar con tu empresa</w:t>
            </w:r>
            <w:r w:rsidR="0072441F" w:rsidRPr="00920F10">
              <w:rPr>
                <w:lang w:val="es-ES"/>
              </w:rPr>
              <w:t>. O</w:t>
            </w:r>
            <w:r>
              <w:rPr>
                <w:lang w:val="es-ES"/>
              </w:rPr>
              <w:t xml:space="preserve"> bien resumir los puntos más destacados en un par de párrafos concisos</w:t>
            </w:r>
            <w:r w:rsidR="0072441F" w:rsidRPr="00920F10">
              <w:rPr>
                <w:lang w:val="es-ES"/>
              </w:rPr>
              <w:t>.</w:t>
            </w:r>
          </w:p>
        </w:tc>
        <w:tc>
          <w:tcPr>
            <w:tcW w:w="864" w:type="dxa"/>
          </w:tcPr>
          <w:p w:rsidR="007527FF" w:rsidRPr="00920F10" w:rsidRDefault="007527FF">
            <w:pPr>
              <w:pStyle w:val="Sinespaciado"/>
              <w:rPr>
                <w:lang w:val="es-ES"/>
              </w:rPr>
            </w:pPr>
            <w:bookmarkStart w:id="1" w:name="_GoBack"/>
            <w:bookmarkEnd w:id="1"/>
          </w:p>
        </w:tc>
        <w:tc>
          <w:tcPr>
            <w:tcW w:w="864" w:type="dxa"/>
          </w:tcPr>
          <w:p w:rsidR="007527FF" w:rsidRPr="00920F10" w:rsidRDefault="007527FF">
            <w:pPr>
              <w:pStyle w:val="Sinespaciado"/>
              <w:rPr>
                <w:lang w:val="es-ES"/>
              </w:rPr>
            </w:pPr>
          </w:p>
        </w:tc>
        <w:tc>
          <w:tcPr>
            <w:tcW w:w="6192" w:type="dxa"/>
          </w:tcPr>
          <w:p w:rsidR="007527FF" w:rsidRPr="00920F10" w:rsidRDefault="007C1711" w:rsidP="00B153A2">
            <w:pPr>
              <w:pStyle w:val="Ttulo1"/>
              <w:rPr>
                <w:lang w:val="es-ES"/>
              </w:rPr>
            </w:pPr>
            <w:r w:rsidRPr="00920F10">
              <w:rPr>
                <w:lang w:val="es-ES"/>
              </w:rPr>
              <w:t>Recon</w:t>
            </w:r>
            <w:r w:rsidR="00910C32" w:rsidRPr="00920F10">
              <w:rPr>
                <w:lang w:val="es-ES"/>
              </w:rPr>
              <w:t>ocimiento</w:t>
            </w:r>
          </w:p>
          <w:tbl>
            <w:tblPr>
              <w:tblW w:w="0" w:type="auto"/>
              <w:tblCellMar>
                <w:left w:w="0" w:type="dxa"/>
                <w:right w:w="144" w:type="dxa"/>
              </w:tblCellMar>
              <w:tblLook w:val="04A0" w:firstRow="1" w:lastRow="0" w:firstColumn="1" w:lastColumn="0" w:noHBand="0" w:noVBand="1"/>
              <w:tblDescription w:val="Sidebar photo table"/>
            </w:tblPr>
            <w:tblGrid>
              <w:gridCol w:w="2178"/>
              <w:gridCol w:w="4014"/>
            </w:tblGrid>
            <w:tr w:rsidR="007527FF" w:rsidRPr="00920F10" w:rsidTr="00B2323B">
              <w:tc>
                <w:tcPr>
                  <w:tcW w:w="2178" w:type="dxa"/>
                </w:tcPr>
                <w:tbl>
                  <w:tblPr>
                    <w:tblW w:w="0" w:type="auto"/>
                    <w:tblBorders>
                      <w:top w:val="single" w:sz="6" w:space="0" w:color="A6A6A6" w:themeColor="background1" w:themeShade="A6"/>
                      <w:left w:val="single" w:sz="6" w:space="0" w:color="A6A6A6" w:themeColor="background1" w:themeShade="A6"/>
                      <w:bottom w:val="single" w:sz="6" w:space="0" w:color="A6A6A6" w:themeColor="background1" w:themeShade="A6"/>
                      <w:right w:val="single" w:sz="6" w:space="0" w:color="A6A6A6" w:themeColor="background1" w:themeShade="A6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Picture frame"/>
                  </w:tblPr>
                  <w:tblGrid>
                    <w:gridCol w:w="1808"/>
                  </w:tblGrid>
                  <w:tr w:rsidR="007527FF" w:rsidRPr="00920F10">
                    <w:tc>
                      <w:tcPr>
                        <w:tcW w:w="0" w:type="auto"/>
                        <w:tcBorders>
                          <w:top w:val="single" w:sz="6" w:space="0" w:color="A6A6A6" w:themeColor="background1" w:themeShade="A6"/>
                          <w:bottom w:val="single" w:sz="6" w:space="0" w:color="A6A6A6" w:themeColor="background1" w:themeShade="A6"/>
                        </w:tcBorders>
                        <w:vAlign w:val="center"/>
                      </w:tcPr>
                      <w:p w:rsidR="007527FF" w:rsidRPr="00920F10" w:rsidRDefault="0072441F">
                        <w:pPr>
                          <w:pStyle w:val="Photo"/>
                          <w:rPr>
                            <w:noProof w:val="0"/>
                            <w:lang w:val="es-ES"/>
                          </w:rPr>
                        </w:pPr>
                        <w:r w:rsidRPr="00920F10">
                          <w:rPr>
                            <w:noProof w:val="0"/>
                            <w:lang w:val="es-ES" w:eastAsia="es-ES"/>
                          </w:rPr>
                          <w:drawing>
                            <wp:inline distT="0" distB="0" distL="0" distR="0" wp14:anchorId="4C96438B" wp14:editId="3BAA15D2">
                              <wp:extent cx="1007043" cy="1133856"/>
                              <wp:effectExtent l="0" t="0" r="3175" b="0"/>
                              <wp:docPr id="18" name="Picture 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002DFFAE.jpg"/>
                                      <pic:cNvPicPr/>
                                    </pic:nvPicPr>
                                    <pic:blipFill>
                                      <a:blip r:embed="rId2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07043" cy="1133856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7527FF" w:rsidRPr="00920F10" w:rsidRDefault="007527FF">
                  <w:pPr>
                    <w:pStyle w:val="Descripcin"/>
                    <w:rPr>
                      <w:lang w:val="es-ES"/>
                    </w:rPr>
                  </w:pPr>
                </w:p>
                <w:tbl>
                  <w:tblPr>
                    <w:tblW w:w="1809" w:type="dxa"/>
                    <w:tblBorders>
                      <w:top w:val="single" w:sz="6" w:space="0" w:color="A6A6A6" w:themeColor="background1" w:themeShade="A6"/>
                      <w:left w:val="single" w:sz="6" w:space="0" w:color="A6A6A6" w:themeColor="background1" w:themeShade="A6"/>
                      <w:bottom w:val="single" w:sz="6" w:space="0" w:color="A6A6A6" w:themeColor="background1" w:themeShade="A6"/>
                      <w:right w:val="single" w:sz="6" w:space="0" w:color="A6A6A6" w:themeColor="background1" w:themeShade="A6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Picture frame"/>
                  </w:tblPr>
                  <w:tblGrid>
                    <w:gridCol w:w="1809"/>
                  </w:tblGrid>
                  <w:tr w:rsidR="007527FF" w:rsidRPr="00920F10" w:rsidTr="00B2323B">
                    <w:trPr>
                      <w:trHeight w:val="2267"/>
                    </w:trPr>
                    <w:tc>
                      <w:tcPr>
                        <w:tcW w:w="0" w:type="auto"/>
                        <w:tcBorders>
                          <w:top w:val="single" w:sz="6" w:space="0" w:color="A6A6A6" w:themeColor="background1" w:themeShade="A6"/>
                          <w:bottom w:val="single" w:sz="6" w:space="0" w:color="A6A6A6" w:themeColor="background1" w:themeShade="A6"/>
                        </w:tcBorders>
                        <w:vAlign w:val="center"/>
                      </w:tcPr>
                      <w:p w:rsidR="007527FF" w:rsidRPr="00920F10" w:rsidRDefault="0072441F">
                        <w:pPr>
                          <w:pStyle w:val="Photo"/>
                          <w:rPr>
                            <w:noProof w:val="0"/>
                            <w:lang w:val="es-ES"/>
                          </w:rPr>
                        </w:pPr>
                        <w:r w:rsidRPr="00920F10">
                          <w:rPr>
                            <w:noProof w:val="0"/>
                            <w:lang w:val="es-ES" w:eastAsia="es-ES"/>
                          </w:rPr>
                          <w:drawing>
                            <wp:inline distT="0" distB="0" distL="0" distR="0" wp14:anchorId="0713E977" wp14:editId="21F03B58">
                              <wp:extent cx="889517" cy="1333624"/>
                              <wp:effectExtent l="0" t="0" r="6350" b="0"/>
                              <wp:docPr id="21" name="Picture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002DFFAE.jpg"/>
                                      <pic:cNvPicPr/>
                                    </pic:nvPicPr>
                                    <pic:blipFill>
                                      <a:blip r:embed="rId2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98536" cy="134714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7527FF" w:rsidRPr="00920F10" w:rsidRDefault="007527FF" w:rsidP="00737EEF">
                  <w:pPr>
                    <w:pStyle w:val="Descripcin"/>
                    <w:rPr>
                      <w:lang w:val="es-ES"/>
                    </w:rPr>
                  </w:pPr>
                </w:p>
              </w:tc>
              <w:tc>
                <w:tcPr>
                  <w:tcW w:w="4014" w:type="dxa"/>
                </w:tcPr>
                <w:p w:rsidR="00B2323B" w:rsidRPr="00920F10" w:rsidRDefault="00FC7DAE" w:rsidP="00B2323B">
                  <w:pPr>
                    <w:spacing w:after="360" w:line="264" w:lineRule="auto"/>
                    <w:rPr>
                      <w:lang w:val="es-ES"/>
                    </w:rPr>
                  </w:pPr>
                  <w:r w:rsidRPr="00920F10">
                    <w:rPr>
                      <w:lang w:val="es-ES"/>
                    </w:rPr>
                    <w:t>Tenemos el placer de anunciaros</w:t>
                  </w:r>
                  <w:r w:rsidRPr="00920F10">
                    <w:rPr>
                      <w:lang w:val="es-ES"/>
                    </w:rPr>
                    <w:t xml:space="preserve"> que Wingtip Toys </w:t>
                  </w:r>
                  <w:r w:rsidRPr="00920F10">
                    <w:rPr>
                      <w:lang w:val="es-ES"/>
                    </w:rPr>
                    <w:t>ha</w:t>
                  </w:r>
                  <w:r w:rsidRPr="00920F10">
                    <w:rPr>
                      <w:lang w:val="es-ES"/>
                    </w:rPr>
                    <w:t xml:space="preserve"> obten</w:t>
                  </w:r>
                  <w:r w:rsidRPr="00920F10">
                    <w:rPr>
                      <w:lang w:val="es-ES"/>
                    </w:rPr>
                    <w:t>ido</w:t>
                  </w:r>
                  <w:r w:rsidRPr="00920F10">
                    <w:rPr>
                      <w:lang w:val="es-ES"/>
                    </w:rPr>
                    <w:t xml:space="preserve"> por quinto año consecutivo la Medalla de </w:t>
                  </w:r>
                  <w:r w:rsidRPr="00920F10">
                    <w:rPr>
                      <w:lang w:val="es-ES"/>
                    </w:rPr>
                    <w:t>Oro de</w:t>
                  </w:r>
                  <w:r w:rsidR="00EC6A11" w:rsidRPr="00920F10">
                    <w:rPr>
                      <w:lang w:val="es-ES"/>
                    </w:rPr>
                    <w:t>l</w:t>
                  </w:r>
                  <w:r w:rsidRPr="00920F10">
                    <w:rPr>
                      <w:lang w:val="es-ES"/>
                    </w:rPr>
                    <w:t xml:space="preserve"> </w:t>
                  </w:r>
                  <w:r w:rsidRPr="00920F10">
                    <w:rPr>
                      <w:lang w:val="es-ES"/>
                    </w:rPr>
                    <w:t xml:space="preserve">Reconocimiento. Este prestigioso galardón es </w:t>
                  </w:r>
                  <w:r w:rsidRPr="00920F10">
                    <w:rPr>
                      <w:lang w:val="es-ES"/>
                    </w:rPr>
                    <w:t xml:space="preserve">muy especial no </w:t>
                  </w:r>
                  <w:r w:rsidRPr="00920F10">
                    <w:rPr>
                      <w:lang w:val="es-ES"/>
                    </w:rPr>
                    <w:t xml:space="preserve">solo para </w:t>
                  </w:r>
                  <w:r w:rsidRPr="00920F10">
                    <w:rPr>
                      <w:lang w:val="es-ES"/>
                    </w:rPr>
                    <w:t>l</w:t>
                  </w:r>
                  <w:r w:rsidRPr="00920F10">
                    <w:rPr>
                      <w:lang w:val="es-ES"/>
                    </w:rPr>
                    <w:t xml:space="preserve">os Miembros </w:t>
                  </w:r>
                  <w:r w:rsidRPr="00920F10">
                    <w:rPr>
                      <w:lang w:val="es-ES"/>
                    </w:rPr>
                    <w:t xml:space="preserve">de nuestro </w:t>
                  </w:r>
                  <w:r w:rsidRPr="00920F10">
                    <w:rPr>
                      <w:lang w:val="es-ES"/>
                    </w:rPr>
                    <w:t>Equipo, sino también para vosotros, nuestros Clientes, por apoyar a nuestros Jugueteros y Empleados a alcanzar la excelencia</w:t>
                  </w:r>
                  <w:r w:rsidRPr="00920F10">
                    <w:rPr>
                      <w:lang w:val="es-ES"/>
                    </w:rPr>
                    <w:t xml:space="preserve"> en todos los ámbitos</w:t>
                  </w:r>
                  <w:r w:rsidR="00B2323B" w:rsidRPr="00920F10">
                    <w:rPr>
                      <w:lang w:val="es-ES"/>
                    </w:rPr>
                    <w:t>.</w:t>
                  </w:r>
                </w:p>
                <w:p w:rsidR="007527FF" w:rsidRPr="00920F10" w:rsidRDefault="00EC6A11" w:rsidP="00EC6A11">
                  <w:pPr>
                    <w:rPr>
                      <w:lang w:val="es-ES"/>
                    </w:rPr>
                  </w:pPr>
                  <w:r w:rsidRPr="00920F10">
                    <w:rPr>
                      <w:lang w:val="es-ES"/>
                    </w:rPr>
                    <w:t>Además, tenemos el orgullo de informaros de que la más codiciada Súper Gran Copa de las Maravillas ha vuelto a recaer en nuestro Presidente. Este trofeo lo ent</w:t>
                  </w:r>
                  <w:r w:rsidRPr="00920F10">
                    <w:rPr>
                      <w:lang w:val="es-ES"/>
                    </w:rPr>
                    <w:t>rega</w:t>
                  </w:r>
                  <w:r w:rsidRPr="00920F10">
                    <w:rPr>
                      <w:lang w:val="es-ES"/>
                    </w:rPr>
                    <w:t xml:space="preserve"> cada año la Asociación </w:t>
                  </w:r>
                  <w:r w:rsidRPr="00920F10">
                    <w:rPr>
                      <w:lang w:val="es-ES"/>
                    </w:rPr>
                    <w:t xml:space="preserve">Americana </w:t>
                  </w:r>
                  <w:r w:rsidRPr="00920F10">
                    <w:rPr>
                      <w:lang w:val="es-ES"/>
                    </w:rPr>
                    <w:t xml:space="preserve">del Juguete a una persona que haya contribuido </w:t>
                  </w:r>
                  <w:r w:rsidRPr="00920F10">
                    <w:rPr>
                      <w:lang w:val="es-ES"/>
                    </w:rPr>
                    <w:t xml:space="preserve">de forma especial </w:t>
                  </w:r>
                  <w:r w:rsidRPr="00920F10">
                    <w:rPr>
                      <w:lang w:val="es-ES"/>
                    </w:rPr>
                    <w:t xml:space="preserve">al desarrollo de la industria. </w:t>
                  </w:r>
                  <w:r w:rsidRPr="00920F10">
                    <w:rPr>
                      <w:lang w:val="es-ES"/>
                    </w:rPr>
                    <w:t>A</w:t>
                  </w:r>
                  <w:r w:rsidRPr="00920F10">
                    <w:rPr>
                      <w:lang w:val="es-ES"/>
                    </w:rPr>
                    <w:t xml:space="preserve"> todos nuestros Clientes</w:t>
                  </w:r>
                  <w:r w:rsidRPr="00920F10">
                    <w:rPr>
                      <w:lang w:val="es-ES"/>
                    </w:rPr>
                    <w:t>,</w:t>
                  </w:r>
                  <w:r w:rsidRPr="00920F10">
                    <w:rPr>
                      <w:lang w:val="es-ES"/>
                    </w:rPr>
                    <w:t xml:space="preserve"> </w:t>
                  </w:r>
                  <w:r w:rsidRPr="00920F10">
                    <w:rPr>
                      <w:lang w:val="es-ES"/>
                    </w:rPr>
                    <w:t xml:space="preserve">gracias </w:t>
                  </w:r>
                  <w:r w:rsidRPr="00920F10">
                    <w:rPr>
                      <w:lang w:val="es-ES"/>
                    </w:rPr>
                    <w:t xml:space="preserve">por seguir apoyándonos </w:t>
                  </w:r>
                  <w:r w:rsidRPr="00920F10">
                    <w:rPr>
                      <w:lang w:val="es-ES"/>
                    </w:rPr>
                    <w:t xml:space="preserve">año tras </w:t>
                  </w:r>
                  <w:r w:rsidR="00920F10" w:rsidRPr="00920F10">
                    <w:rPr>
                      <w:lang w:val="es-ES"/>
                    </w:rPr>
                    <w:t xml:space="preserve">año </w:t>
                  </w:r>
                  <w:r w:rsidRPr="00920F10">
                    <w:rPr>
                      <w:lang w:val="es-ES"/>
                    </w:rPr>
                    <w:t>en nuestro</w:t>
                  </w:r>
                  <w:r w:rsidRPr="00920F10">
                    <w:rPr>
                      <w:lang w:val="es-ES"/>
                    </w:rPr>
                    <w:t xml:space="preserve"> camino hacia la excelencia</w:t>
                  </w:r>
                  <w:r w:rsidRPr="00920F10">
                    <w:rPr>
                      <w:lang w:val="es-ES"/>
                    </w:rPr>
                    <w:t>. ¡Gracias</w:t>
                  </w:r>
                  <w:r w:rsidR="00737EEF" w:rsidRPr="00920F10">
                    <w:rPr>
                      <w:lang w:val="es-ES"/>
                    </w:rPr>
                    <w:t>!</w:t>
                  </w:r>
                </w:p>
              </w:tc>
            </w:tr>
          </w:tbl>
          <w:p w:rsidR="007527FF" w:rsidRPr="00920F10" w:rsidRDefault="007527FF">
            <w:pPr>
              <w:rPr>
                <w:lang w:val="es-ES"/>
              </w:rPr>
            </w:pPr>
          </w:p>
        </w:tc>
      </w:tr>
      <w:tr w:rsidR="007527FF" w:rsidRPr="00920F10">
        <w:trPr>
          <w:trHeight w:hRule="exact" w:val="504"/>
        </w:trPr>
        <w:tc>
          <w:tcPr>
            <w:tcW w:w="6192" w:type="dxa"/>
            <w:vAlign w:val="bottom"/>
          </w:tcPr>
          <w:p w:rsidR="007527FF" w:rsidRPr="00920F10" w:rsidRDefault="0072441F">
            <w:pPr>
              <w:pStyle w:val="Sinespaciado"/>
              <w:rPr>
                <w:rStyle w:val="Nmerodepgina"/>
                <w:lang w:val="es-ES"/>
              </w:rPr>
            </w:pPr>
            <w:r w:rsidRPr="00920F10">
              <w:rPr>
                <w:rStyle w:val="Nmerodepgina"/>
                <w:lang w:val="es-ES"/>
              </w:rPr>
              <w:t>2</w:t>
            </w:r>
          </w:p>
        </w:tc>
        <w:tc>
          <w:tcPr>
            <w:tcW w:w="864" w:type="dxa"/>
            <w:vAlign w:val="bottom"/>
          </w:tcPr>
          <w:p w:rsidR="007527FF" w:rsidRPr="00920F10" w:rsidRDefault="007527FF">
            <w:pPr>
              <w:pStyle w:val="Sinespaciado"/>
              <w:rPr>
                <w:lang w:val="es-ES"/>
              </w:rPr>
            </w:pPr>
          </w:p>
        </w:tc>
        <w:tc>
          <w:tcPr>
            <w:tcW w:w="864" w:type="dxa"/>
            <w:vAlign w:val="bottom"/>
          </w:tcPr>
          <w:p w:rsidR="007527FF" w:rsidRPr="00920F10" w:rsidRDefault="007527FF">
            <w:pPr>
              <w:pStyle w:val="Sinespaciado"/>
              <w:rPr>
                <w:lang w:val="es-ES"/>
              </w:rPr>
            </w:pPr>
          </w:p>
        </w:tc>
        <w:tc>
          <w:tcPr>
            <w:tcW w:w="6192" w:type="dxa"/>
            <w:vAlign w:val="bottom"/>
          </w:tcPr>
          <w:p w:rsidR="007527FF" w:rsidRPr="00920F10" w:rsidRDefault="0072441F">
            <w:pPr>
              <w:pStyle w:val="Sinespaciado"/>
              <w:jc w:val="right"/>
              <w:rPr>
                <w:rStyle w:val="Nmerodepgina"/>
                <w:lang w:val="es-ES"/>
              </w:rPr>
            </w:pPr>
            <w:r w:rsidRPr="00920F10">
              <w:rPr>
                <w:rStyle w:val="Nmerodepgina"/>
                <w:lang w:val="es-ES"/>
              </w:rPr>
              <w:t>3</w:t>
            </w:r>
          </w:p>
        </w:tc>
      </w:tr>
    </w:tbl>
    <w:p w:rsidR="007527FF" w:rsidRPr="00920F10" w:rsidRDefault="007527FF">
      <w:pPr>
        <w:pStyle w:val="Sinespaciado"/>
        <w:rPr>
          <w:lang w:val="es-ES"/>
        </w:rPr>
      </w:pPr>
    </w:p>
    <w:sectPr w:rsidR="007527FF" w:rsidRPr="00920F10">
      <w:pgSz w:w="15840" w:h="12240" w:orient="landscape"/>
      <w:pgMar w:top="1224" w:right="864" w:bottom="43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84C6A8A"/>
    <w:lvl w:ilvl="0">
      <w:start w:val="1"/>
      <w:numFmt w:val="bullet"/>
      <w:pStyle w:val="Listaconvietas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205"/>
    <w:rsid w:val="001F4C5C"/>
    <w:rsid w:val="002B23B8"/>
    <w:rsid w:val="002C27C9"/>
    <w:rsid w:val="002F3559"/>
    <w:rsid w:val="00326162"/>
    <w:rsid w:val="00455D82"/>
    <w:rsid w:val="00462900"/>
    <w:rsid w:val="0048600D"/>
    <w:rsid w:val="004E1194"/>
    <w:rsid w:val="00532FE2"/>
    <w:rsid w:val="0059068E"/>
    <w:rsid w:val="005A1FAB"/>
    <w:rsid w:val="0072441F"/>
    <w:rsid w:val="007333C3"/>
    <w:rsid w:val="00737EEF"/>
    <w:rsid w:val="007527FF"/>
    <w:rsid w:val="00766C82"/>
    <w:rsid w:val="007C1711"/>
    <w:rsid w:val="007D2497"/>
    <w:rsid w:val="00804D66"/>
    <w:rsid w:val="0083579A"/>
    <w:rsid w:val="008428DD"/>
    <w:rsid w:val="008F7B58"/>
    <w:rsid w:val="00903287"/>
    <w:rsid w:val="00910C32"/>
    <w:rsid w:val="00920F10"/>
    <w:rsid w:val="009211FB"/>
    <w:rsid w:val="0092358D"/>
    <w:rsid w:val="00B153A2"/>
    <w:rsid w:val="00B17A98"/>
    <w:rsid w:val="00B2323B"/>
    <w:rsid w:val="00B24CF3"/>
    <w:rsid w:val="00B43C46"/>
    <w:rsid w:val="00BA3769"/>
    <w:rsid w:val="00C02205"/>
    <w:rsid w:val="00C3375F"/>
    <w:rsid w:val="00C36906"/>
    <w:rsid w:val="00D176AC"/>
    <w:rsid w:val="00D33A47"/>
    <w:rsid w:val="00D37C9B"/>
    <w:rsid w:val="00D969FC"/>
    <w:rsid w:val="00DE6205"/>
    <w:rsid w:val="00EC6A11"/>
    <w:rsid w:val="00FC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76272C-F45F-457B-A5F7-E2735B04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" w:unhideWhenUsed="1" w:qFormat="1"/>
    <w:lsdException w:name="toc 2" w:semiHidden="1" w:uiPriority="10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6AC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after="480" w:line="240" w:lineRule="auto"/>
      <w:contextualSpacing/>
      <w:outlineLvl w:val="0"/>
    </w:pPr>
    <w:rPr>
      <w:rFonts w:asciiTheme="majorHAnsi" w:eastAsiaTheme="majorEastAsia" w:hAnsiTheme="majorHAnsi" w:cstheme="majorBidi"/>
      <w:sz w:val="58"/>
      <w:szCs w:val="5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80" w:after="120"/>
      <w:contextualSpacing/>
      <w:outlineLvl w:val="1"/>
    </w:pPr>
    <w:rPr>
      <w:rFonts w:asciiTheme="majorHAnsi" w:eastAsiaTheme="majorEastAsia" w:hAnsiTheme="majorHAnsi" w:cstheme="majorBidi"/>
      <w:b/>
      <w:bCs/>
      <w:color w:val="3494BA" w:themeColor="accen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b/>
      <w:bCs/>
      <w:color w:val="3494BA" w:themeColor="accent1"/>
    </w:rPr>
  </w:style>
  <w:style w:type="paragraph" w:styleId="Ttulo5">
    <w:name w:val="heading 5"/>
    <w:basedOn w:val="Normal"/>
    <w:next w:val="Normal"/>
    <w:link w:val="Ttulo5Car"/>
    <w:uiPriority w:val="9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customStyle="1" w:styleId="Photo">
    <w:name w:val="Photo"/>
    <w:basedOn w:val="Sinespaciado"/>
    <w:uiPriority w:val="12"/>
    <w:qFormat/>
    <w:pPr>
      <w:spacing w:before="100" w:after="100"/>
      <w:ind w:left="101" w:right="101"/>
      <w:jc w:val="center"/>
    </w:pPr>
    <w:rPr>
      <w:noProof/>
    </w:rPr>
  </w:style>
  <w:style w:type="paragraph" w:styleId="Puesto">
    <w:name w:val="Title"/>
    <w:basedOn w:val="Normal"/>
    <w:link w:val="PuestoCar"/>
    <w:uiPriority w:val="2"/>
    <w:qFormat/>
    <w:pPr>
      <w:spacing w:line="216" w:lineRule="auto"/>
      <w:contextualSpacing/>
    </w:pPr>
    <w:rPr>
      <w:rFonts w:asciiTheme="majorHAnsi" w:eastAsiaTheme="majorEastAsia" w:hAnsiTheme="majorHAnsi" w:cstheme="majorBidi"/>
      <w:kern w:val="28"/>
      <w:sz w:val="88"/>
      <w:szCs w:val="88"/>
    </w:rPr>
  </w:style>
  <w:style w:type="character" w:customStyle="1" w:styleId="PuestoCar">
    <w:name w:val="Puesto Car"/>
    <w:basedOn w:val="Fuentedeprrafopredeter"/>
    <w:link w:val="Puesto"/>
    <w:uiPriority w:val="2"/>
    <w:rPr>
      <w:rFonts w:asciiTheme="majorHAnsi" w:eastAsiaTheme="majorEastAsia" w:hAnsiTheme="majorHAnsi" w:cstheme="majorBidi"/>
      <w:kern w:val="28"/>
      <w:sz w:val="88"/>
      <w:szCs w:val="88"/>
    </w:rPr>
  </w:style>
  <w:style w:type="paragraph" w:styleId="Subttulo">
    <w:name w:val="Subtitle"/>
    <w:basedOn w:val="Normal"/>
    <w:next w:val="Normal"/>
    <w:link w:val="SubttuloCar"/>
    <w:uiPriority w:val="3"/>
    <w:qFormat/>
    <w:pPr>
      <w:numPr>
        <w:ilvl w:val="1"/>
      </w:numPr>
      <w:spacing w:before="60" w:after="0" w:line="240" w:lineRule="auto"/>
    </w:pPr>
    <w:rPr>
      <w:b/>
      <w:bCs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3"/>
    <w:rPr>
      <w:b/>
      <w:bCs/>
      <w:sz w:val="22"/>
      <w:szCs w:val="2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3494BA" w:themeColor="accent1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Organization">
    <w:name w:val="Organization"/>
    <w:basedOn w:val="Normal"/>
    <w:uiPriority w:val="3"/>
    <w:qFormat/>
    <w:pPr>
      <w:spacing w:before="120" w:after="0" w:line="240" w:lineRule="auto"/>
      <w:contextualSpacing/>
    </w:pPr>
    <w:rPr>
      <w:b/>
      <w:bCs/>
      <w:caps/>
      <w:color w:val="3494BA" w:themeColor="accent1"/>
      <w:sz w:val="40"/>
      <w:szCs w:val="40"/>
    </w:rPr>
  </w:style>
  <w:style w:type="paragraph" w:styleId="Listaconvietas">
    <w:name w:val="List Bullet"/>
    <w:basedOn w:val="Normal"/>
    <w:uiPriority w:val="2"/>
    <w:unhideWhenUsed/>
    <w:qFormat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sz w:val="58"/>
      <w:szCs w:val="58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color w:val="3494BA" w:themeColor="accent1"/>
    </w:rPr>
  </w:style>
  <w:style w:type="paragraph" w:customStyle="1" w:styleId="ContactInfo">
    <w:name w:val="Contact Info"/>
    <w:basedOn w:val="Normal"/>
    <w:uiPriority w:val="4"/>
    <w:qFormat/>
    <w:pPr>
      <w:contextualSpacing/>
    </w:pPr>
  </w:style>
  <w:style w:type="paragraph" w:styleId="TtulodeTDC">
    <w:name w:val="TOC Heading"/>
    <w:basedOn w:val="Ttulo1"/>
    <w:next w:val="Normal"/>
    <w:uiPriority w:val="9"/>
    <w:unhideWhenUsed/>
    <w:qFormat/>
    <w:pPr>
      <w:outlineLvl w:val="9"/>
    </w:pPr>
  </w:style>
  <w:style w:type="paragraph" w:styleId="TDC2">
    <w:name w:val="toc 2"/>
    <w:basedOn w:val="TDC1"/>
    <w:next w:val="Normal"/>
    <w:autoRedefine/>
    <w:uiPriority w:val="10"/>
    <w:unhideWhenUsed/>
    <w:qFormat/>
    <w:pPr>
      <w:ind w:left="200"/>
    </w:pPr>
  </w:style>
  <w:style w:type="paragraph" w:styleId="TDC1">
    <w:name w:val="toc 1"/>
    <w:basedOn w:val="Normal"/>
    <w:next w:val="Normal"/>
    <w:autoRedefine/>
    <w:uiPriority w:val="10"/>
    <w:unhideWhenUsed/>
    <w:qFormat/>
    <w:pPr>
      <w:tabs>
        <w:tab w:val="right" w:leader="dot" w:pos="6120"/>
      </w:tabs>
      <w:spacing w:after="100"/>
    </w:pPr>
  </w:style>
  <w:style w:type="character" w:customStyle="1" w:styleId="Ttulo5Car">
    <w:name w:val="Título 5 Car"/>
    <w:basedOn w:val="Fuentedeprrafopredeter"/>
    <w:link w:val="Ttulo5"/>
    <w:uiPriority w:val="99"/>
    <w:semiHidden/>
    <w:rPr>
      <w:rFonts w:asciiTheme="majorHAnsi" w:eastAsiaTheme="majorEastAsia" w:hAnsiTheme="majorHAnsi" w:cstheme="majorBidi"/>
    </w:rPr>
  </w:style>
  <w:style w:type="character" w:customStyle="1" w:styleId="TOCNumbers">
    <w:name w:val="TOC Numbers"/>
    <w:basedOn w:val="Fuentedeprrafopredeter"/>
    <w:uiPriority w:val="11"/>
    <w:qFormat/>
    <w:rPr>
      <w:b/>
      <w:bCs/>
      <w:color w:val="3494BA" w:themeColor="accent1"/>
      <w:sz w:val="28"/>
      <w:szCs w:val="28"/>
    </w:rPr>
  </w:style>
  <w:style w:type="character" w:styleId="Nmerodepgina">
    <w:name w:val="page number"/>
    <w:basedOn w:val="Fuentedeprrafopredeter"/>
    <w:uiPriority w:val="12"/>
    <w:unhideWhenUsed/>
    <w:qFormat/>
    <w:rPr>
      <w:b/>
      <w:bCs/>
      <w:color w:val="3494BA" w:themeColor="accent1"/>
    </w:rPr>
  </w:style>
  <w:style w:type="paragraph" w:styleId="Cita">
    <w:name w:val="Quote"/>
    <w:basedOn w:val="Normal"/>
    <w:next w:val="Normal"/>
    <w:link w:val="CitaCar"/>
    <w:uiPriority w:val="2"/>
    <w:unhideWhenUsed/>
    <w:qFormat/>
    <w:pPr>
      <w:pBdr>
        <w:top w:val="single" w:sz="8" w:space="10" w:color="3494BA" w:themeColor="accent1"/>
        <w:left w:val="single" w:sz="8" w:space="14" w:color="FFFFFF" w:themeColor="background1"/>
        <w:bottom w:val="single" w:sz="8" w:space="10" w:color="3494BA" w:themeColor="accent1"/>
        <w:right w:val="single" w:sz="8" w:space="14" w:color="FFFFFF" w:themeColor="background1"/>
      </w:pBdr>
      <w:spacing w:before="280" w:after="280" w:line="264" w:lineRule="auto"/>
      <w:ind w:left="288" w:right="288"/>
    </w:pPr>
    <w:rPr>
      <w:i/>
      <w:iCs/>
      <w:color w:val="404040" w:themeColor="text1" w:themeTint="BF"/>
      <w:sz w:val="34"/>
      <w:szCs w:val="34"/>
    </w:rPr>
  </w:style>
  <w:style w:type="character" w:customStyle="1" w:styleId="CitaCar">
    <w:name w:val="Cita Car"/>
    <w:basedOn w:val="Fuentedeprrafopredeter"/>
    <w:link w:val="Cita"/>
    <w:uiPriority w:val="2"/>
    <w:rPr>
      <w:i/>
      <w:iCs/>
      <w:color w:val="404040" w:themeColor="text1" w:themeTint="BF"/>
      <w:sz w:val="34"/>
      <w:szCs w:val="34"/>
    </w:rPr>
  </w:style>
  <w:style w:type="table" w:customStyle="1" w:styleId="Calendar1">
    <w:name w:val="Calendar 1"/>
    <w:basedOn w:val="Tablanormal"/>
    <w:uiPriority w:val="99"/>
    <w:qFormat/>
    <w:pPr>
      <w:spacing w:after="0" w:line="240" w:lineRule="auto"/>
    </w:pPr>
    <w:rPr>
      <w:color w:val="auto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Descripcin">
    <w:name w:val="caption"/>
    <w:basedOn w:val="Normal"/>
    <w:next w:val="Normal"/>
    <w:uiPriority w:val="35"/>
    <w:unhideWhenUsed/>
    <w:qFormat/>
    <w:pPr>
      <w:spacing w:before="40" w:after="40" w:line="264" w:lineRule="auto"/>
      <w:contextualSpacing/>
    </w:pPr>
    <w:rPr>
      <w:i/>
      <w:iCs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428DD"/>
    <w:rPr>
      <w:color w:val="6B9F25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2441F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JPG"/><Relationship Id="rId3" Type="http://schemas.openxmlformats.org/officeDocument/2006/relationships/customXml" Target="../customXml/item3.xml"/><Relationship Id="rId21" Type="http://schemas.openxmlformats.org/officeDocument/2006/relationships/image" Target="media/image9.WMF"/><Relationship Id="rId7" Type="http://schemas.openxmlformats.org/officeDocument/2006/relationships/styles" Target="styles.xml"/><Relationship Id="rId12" Type="http://schemas.openxmlformats.org/officeDocument/2006/relationships/hyperlink" Target="http://www.wingtiptoys.com" TargetMode="External"/><Relationship Id="rId17" Type="http://schemas.openxmlformats.org/officeDocument/2006/relationships/image" Target="media/image5.JP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JPG"/><Relationship Id="rId20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mailto:lola@wingtiptoys.com" TargetMode="Externa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image" Target="media/image3.JPG"/><Relationship Id="rId23" Type="http://schemas.openxmlformats.org/officeDocument/2006/relationships/fontTable" Target="fontTable.xml"/><Relationship Id="rId10" Type="http://schemas.openxmlformats.org/officeDocument/2006/relationships/hyperlink" Target="http://www.wingtiptoys.com" TargetMode="External"/><Relationship Id="rId19" Type="http://schemas.openxmlformats.org/officeDocument/2006/relationships/image" Target="media/image7.JP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WMF"/><Relationship Id="rId22" Type="http://schemas.openxmlformats.org/officeDocument/2006/relationships/image" Target="media/image10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n\AppData\Roaming\Microsoft\Templates\Bookl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056631193874986AA3FCF115DDE8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0CE0A-903C-491E-9089-5B3ACD2F3FF3}"/>
      </w:docPartPr>
      <w:docPartBody>
        <w:p w:rsidR="007A45B8" w:rsidRDefault="006B65E3">
          <w:pPr>
            <w:pStyle w:val="C056631193874986AA3FCF115DDE8F37"/>
          </w:pPr>
          <w:r>
            <w:t>[Street Address]</w:t>
          </w:r>
          <w:r>
            <w:br/>
            <w:t>[City, ST  ZIP Code]</w:t>
          </w:r>
        </w:p>
      </w:docPartBody>
    </w:docPart>
    <w:docPart>
      <w:docPartPr>
        <w:name w:val="D3F1ABB7A8014A9FB122B51093810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34486-8A35-4E85-8518-1F4D8704F9E4}"/>
      </w:docPartPr>
      <w:docPartBody>
        <w:p w:rsidR="007A45B8" w:rsidRDefault="006B65E3">
          <w:pPr>
            <w:pStyle w:val="D3F1ABB7A8014A9FB122B51093810710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5B8"/>
    <w:rsid w:val="003C10B8"/>
    <w:rsid w:val="006B65E3"/>
    <w:rsid w:val="007A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C4F8BD2803C4FBE94D1EF1CCBEA6F6B">
    <w:name w:val="2C4F8BD2803C4FBE94D1EF1CCBEA6F6B"/>
  </w:style>
  <w:style w:type="paragraph" w:customStyle="1" w:styleId="C056631193874986AA3FCF115DDE8F37">
    <w:name w:val="C056631193874986AA3FCF115DDE8F37"/>
  </w:style>
  <w:style w:type="paragraph" w:customStyle="1" w:styleId="69217A7B5BDB4256BB3C18D44E17752F">
    <w:name w:val="69217A7B5BDB4256BB3C18D44E17752F"/>
  </w:style>
  <w:style w:type="paragraph" w:customStyle="1" w:styleId="85BA2BAE93674EBAA7C365629A15310D">
    <w:name w:val="85BA2BAE93674EBAA7C365629A15310D"/>
  </w:style>
  <w:style w:type="paragraph" w:customStyle="1" w:styleId="900A91DD1CF443B59A5271F343039C4B">
    <w:name w:val="900A91DD1CF443B59A5271F343039C4B"/>
  </w:style>
  <w:style w:type="paragraph" w:customStyle="1" w:styleId="D3F1ABB7A8014A9FB122B51093810710">
    <w:name w:val="D3F1ABB7A8014A9FB122B51093810710"/>
  </w:style>
  <w:style w:type="paragraph" w:customStyle="1" w:styleId="A7DDBB9B697648A2A98336C4631BA0E1">
    <w:name w:val="A7DDBB9B697648A2A98336C4631BA0E1"/>
  </w:style>
  <w:style w:type="paragraph" w:customStyle="1" w:styleId="93AEA4711E0640A19F94A2C0E8447831">
    <w:name w:val="93AEA4711E0640A19F94A2C0E8447831"/>
  </w:style>
  <w:style w:type="paragraph" w:customStyle="1" w:styleId="06795C427D9E4B289C502356865E4144">
    <w:name w:val="06795C427D9E4B289C502356865E4144"/>
  </w:style>
  <w:style w:type="paragraph" w:customStyle="1" w:styleId="20910FEFC3344C6BBFB7BC931EBC4648">
    <w:name w:val="20910FEFC3344C6BBFB7BC931EBC4648"/>
  </w:style>
  <w:style w:type="paragraph" w:customStyle="1" w:styleId="FC3180836C3040EC9973A41050FFBFCF">
    <w:name w:val="FC3180836C3040EC9973A41050FFBFCF"/>
  </w:style>
  <w:style w:type="paragraph" w:customStyle="1" w:styleId="D7CC29B4219445F5AED85CCB6072BCAF">
    <w:name w:val="D7CC29B4219445F5AED85CCB6072BCAF"/>
  </w:style>
  <w:style w:type="paragraph" w:customStyle="1" w:styleId="43FC89B7F54248728525050D718C27CB">
    <w:name w:val="43FC89B7F54248728525050D718C27CB"/>
  </w:style>
  <w:style w:type="paragraph" w:customStyle="1" w:styleId="251B2B575833400FA95B2EBF186089FA">
    <w:name w:val="251B2B575833400FA95B2EBF186089FA"/>
  </w:style>
  <w:style w:type="paragraph" w:customStyle="1" w:styleId="A984A3CACF844B16B8AAA144C09CD64E">
    <w:name w:val="A984A3CACF844B16B8AAA144C09CD64E"/>
  </w:style>
  <w:style w:type="paragraph" w:customStyle="1" w:styleId="ED0AD879A6804E2DA5D5862DF4079100">
    <w:name w:val="ED0AD879A6804E2DA5D5862DF4079100"/>
  </w:style>
  <w:style w:type="paragraph" w:customStyle="1" w:styleId="1E37A5A4625D4DD29FEBA15DFB49D80A">
    <w:name w:val="1E37A5A4625D4DD29FEBA15DFB49D80A"/>
  </w:style>
  <w:style w:type="paragraph" w:customStyle="1" w:styleId="1BFD941FF4214CD3A2A36D6476A15583">
    <w:name w:val="1BFD941FF4214CD3A2A36D6476A15583"/>
  </w:style>
  <w:style w:type="paragraph" w:customStyle="1" w:styleId="C4A9DA8852DC4817B201801A17439278">
    <w:name w:val="C4A9DA8852DC4817B201801A17439278"/>
  </w:style>
  <w:style w:type="paragraph" w:customStyle="1" w:styleId="A509D5A03A4444F3BF538816A61F5CE9">
    <w:name w:val="A509D5A03A4444F3BF538816A61F5C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315 Wingtip Way
High Flying, TX  71234 (EE. UU.)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b4863681-c067-4c62-bc75-95bf3ac03d1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1F6D253F53654C9A5E5290612B4E57" ma:contentTypeVersion="1" ma:contentTypeDescription="Create a new document." ma:contentTypeScope="" ma:versionID="91c06473d2973df173ef77822d61d5e3">
  <xsd:schema xmlns:xsd="http://www.w3.org/2001/XMLSchema" xmlns:xs="http://www.w3.org/2001/XMLSchema" xmlns:p="http://schemas.microsoft.com/office/2006/metadata/properties" xmlns:ns2="b4863681-c067-4c62-bc75-95bf3ac03d16" targetNamespace="http://schemas.microsoft.com/office/2006/metadata/properties" ma:root="true" ma:fieldsID="fe259fdeaf5e453e8119804d725ad7a2" ns2:_="">
    <xsd:import namespace="b4863681-c067-4c62-bc75-95bf3ac03d16"/>
    <xsd:element name="properties">
      <xsd:complexType>
        <xsd:sequence>
          <xsd:element name="documentManagement">
            <xsd:complexType>
              <xsd:all>
                <xsd:element ref="ns2:St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63681-c067-4c62-bc75-95bf3ac03d16" elementFormDefault="qualified">
    <xsd:import namespace="http://schemas.microsoft.com/office/2006/documentManagement/types"/>
    <xsd:import namespace="http://schemas.microsoft.com/office/infopath/2007/PartnerControls"/>
    <xsd:element name="Stage" ma:index="8" nillable="true" ma:displayName="Stage" ma:format="Dropdown" ma:internalName="Stage">
      <xsd:simpleType>
        <xsd:union memberTypes="dms:Text">
          <xsd:simpleType>
            <xsd:restriction base="dms:Choice">
              <xsd:enumeration value="Content Creation"/>
              <xsd:enumeration value="TR1"/>
              <xsd:enumeration value="CE1"/>
              <xsd:enumeration value="AU Doc Review"/>
              <xsd:enumeration value="CE2/Doc Prep"/>
              <xsd:enumeration value="Layout1"/>
              <xsd:enumeration value="AU INDD/PDF Review"/>
              <xsd:enumeration value="Proof1"/>
              <xsd:enumeration value="Indexing"/>
              <xsd:enumeration value="Layout2"/>
              <xsd:enumeration value="Proof2"/>
              <xsd:enumeration value="Page Turning"/>
              <xsd:enumeration value="Fina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CCCB66-E73A-4387-B79A-ECA0F67890D4}">
  <ds:schemaRefs>
    <ds:schemaRef ds:uri="http://schemas.microsoft.com/office/2006/metadata/properties"/>
    <ds:schemaRef ds:uri="http://schemas.microsoft.com/office/infopath/2007/PartnerControls"/>
    <ds:schemaRef ds:uri="b4863681-c067-4c62-bc75-95bf3ac03d16"/>
  </ds:schemaRefs>
</ds:datastoreItem>
</file>

<file path=customXml/itemProps3.xml><?xml version="1.0" encoding="utf-8"?>
<ds:datastoreItem xmlns:ds="http://schemas.openxmlformats.org/officeDocument/2006/customXml" ds:itemID="{93117BAA-2BDB-452E-8F50-19910D8918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1794F1-CCDD-45D4-B080-CA44A81548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863681-c067-4c62-bc75-95bf3ac03d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929B1E4-FE88-44B5-8703-A09C9D35B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Booklet</Template>
  <TotalTime>468</TotalTime>
  <Pages>4</Pages>
  <Words>990</Words>
  <Characters>5448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Wingtip Toys Spring Catalog Preview</vt:lpstr>
      <vt:lpstr>Wingtip Toys Spring Catalog Preview</vt:lpstr>
    </vt:vector>
  </TitlesOfParts>
  <Company>Wingtip Toys</Company>
  <LinksUpToDate>false</LinksUpToDate>
  <CharactersWithSpaces>6426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Wingtip Toys Spring Catalog Preview</dc:title>
  <dc:subject/>
  <dc:creator>Joan Lambert</dc:creator>
  <cp:keywords/>
  <dc:description/>
  <cp:lastModifiedBy>Chuss</cp:lastModifiedBy>
  <cp:revision>26</cp:revision>
  <dcterms:created xsi:type="dcterms:W3CDTF">2013-03-26T22:16:00Z</dcterms:created>
  <dcterms:modified xsi:type="dcterms:W3CDTF">2014-04-08T15:13:00Z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TC040096789991</vt:lpwstr>
  </property>
  <property fmtid="{D5CDD505-2E9C-101B-9397-08002B2CF9AE}" pid="3" name="ContentTypeId">
    <vt:lpwstr>0x010100161F6D253F53654C9A5E5290612B4E57</vt:lpwstr>
  </property>
</Properties>
</file>